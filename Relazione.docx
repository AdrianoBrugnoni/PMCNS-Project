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AEB2" w14:textId="10FF8BAE" w:rsidR="0007392C" w:rsidRPr="00BB272B" w:rsidRDefault="00901FE2" w:rsidP="007A502C">
      <w:pPr>
        <w:pStyle w:val="Titledocument"/>
        <w:rPr>
          <w:lang w:val="it-IT"/>
          <w14:ligatures w14:val="standard"/>
        </w:rPr>
      </w:pPr>
      <w:r>
        <w:rPr>
          <w:bCs/>
          <w:lang w:val="it-IT"/>
          <w14:ligatures w14:val="standard"/>
        </w:rPr>
        <w:t xml:space="preserve">Progetto </w:t>
      </w:r>
      <w:r w:rsidR="00E61A06">
        <w:rPr>
          <w:bCs/>
          <w:lang w:val="it-IT"/>
          <w14:ligatures w14:val="standard"/>
        </w:rPr>
        <w:t xml:space="preserve">di </w:t>
      </w:r>
      <w:r>
        <w:rPr>
          <w:bCs/>
          <w:lang w:val="it-IT"/>
          <w14:ligatures w14:val="standard"/>
        </w:rPr>
        <w:t>PMCSN</w:t>
      </w:r>
    </w:p>
    <w:p w14:paraId="5510BA2B" w14:textId="77777777" w:rsidR="007C0E13" w:rsidRDefault="0030120A" w:rsidP="00730FA2">
      <w:pPr>
        <w:pStyle w:val="Sottotitolo"/>
        <w:spacing w:before="0" w:after="0" w:line="240" w:lineRule="auto"/>
        <w:rPr>
          <w:bCs/>
          <w:lang w:val="it-IT"/>
          <w14:ligatures w14:val="standard"/>
        </w:rPr>
      </w:pPr>
      <w:r>
        <w:rPr>
          <w:bCs/>
          <w:lang w:val="it-IT"/>
          <w14:ligatures w14:val="standard"/>
        </w:rPr>
        <w:t xml:space="preserve">Analisi della congestione nei reparti ospedalieri </w:t>
      </w:r>
    </w:p>
    <w:p w14:paraId="63D6C98E" w14:textId="26A2F7FF" w:rsidR="00586A35" w:rsidRPr="00920167" w:rsidRDefault="0030120A" w:rsidP="007C0E13">
      <w:pPr>
        <w:pStyle w:val="Sottotitolo"/>
        <w:spacing w:before="0" w:after="0" w:line="360" w:lineRule="auto"/>
        <w:rPr>
          <w:rStyle w:val="FirstName"/>
          <w:lang w:val="it-IT"/>
          <w14:ligatures w14:val="standard"/>
        </w:rPr>
        <w:sectPr w:rsidR="00586A35" w:rsidRPr="00920167" w:rsidSect="00586A35">
          <w:footerReference w:type="even" r:id="rId9"/>
          <w:footerReference w:type="default" r:id="rId10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>
        <w:rPr>
          <w:bCs/>
          <w:lang w:val="it-IT"/>
          <w14:ligatures w14:val="standard"/>
        </w:rPr>
        <w:t>durante il periodo Covid</w:t>
      </w:r>
    </w:p>
    <w:p w14:paraId="41FF2A9F" w14:textId="41AE9E06" w:rsidR="00586A35" w:rsidRPr="004F77DA" w:rsidRDefault="00920167" w:rsidP="009C3240">
      <w:pPr>
        <w:pStyle w:val="Authors"/>
        <w:ind w:left="284"/>
        <w:rPr>
          <w:lang w:val="it-IT"/>
        </w:rPr>
      </w:pPr>
      <w:r>
        <w:rPr>
          <w:lang w:val="it-IT"/>
        </w:rPr>
        <w:t>Alessandro Fato</w:t>
      </w:r>
      <w:r w:rsidR="00586A35" w:rsidRPr="004F77DA">
        <w:rPr>
          <w:lang w:val="it-IT"/>
        </w:rPr>
        <w:br/>
      </w:r>
      <w:r w:rsidR="00586A35" w:rsidRPr="004F77DA">
        <w:rPr>
          <w:rStyle w:val="OrgDiv"/>
          <w:color w:val="auto"/>
          <w:sz w:val="20"/>
          <w:lang w:val="it-IT"/>
          <w14:ligatures w14:val="standard"/>
        </w:rPr>
        <w:t xml:space="preserve"> </w:t>
      </w:r>
      <w:r>
        <w:rPr>
          <w:rStyle w:val="OrgDiv"/>
          <w:color w:val="auto"/>
          <w:sz w:val="20"/>
          <w:lang w:val="it-IT"/>
          <w14:ligatures w14:val="standard"/>
        </w:rPr>
        <w:t>0292165</w:t>
      </w:r>
      <w:r w:rsidR="00586A35" w:rsidRPr="004F77DA">
        <w:rPr>
          <w:rStyle w:val="OrgName"/>
          <w:color w:val="auto"/>
          <w:sz w:val="20"/>
          <w:lang w:val="it-IT"/>
          <w14:ligatures w14:val="standard"/>
        </w:rPr>
        <w:br/>
      </w:r>
      <w:r w:rsidRPr="004F77DA">
        <w:rPr>
          <w:rStyle w:val="OrgName"/>
          <w:color w:val="auto"/>
          <w:sz w:val="20"/>
          <w:lang w:val="it-IT"/>
          <w14:ligatures w14:val="standard"/>
        </w:rPr>
        <w:t>Università di Tor Vergata</w:t>
      </w:r>
      <w:r w:rsidR="00586A35" w:rsidRPr="004F77DA">
        <w:rPr>
          <w:rStyle w:val="OrgName"/>
          <w:color w:val="auto"/>
          <w:sz w:val="20"/>
          <w:lang w:val="it-IT"/>
          <w14:ligatures w14:val="standard"/>
        </w:rPr>
        <w:t xml:space="preserve"> </w:t>
      </w:r>
      <w:r w:rsidR="00586A35" w:rsidRPr="004F77DA">
        <w:rPr>
          <w:rStyle w:val="OrgName"/>
          <w:color w:val="auto"/>
          <w:sz w:val="20"/>
          <w:lang w:val="it-IT"/>
          <w14:ligatures w14:val="standard"/>
        </w:rPr>
        <w:br/>
      </w:r>
      <w:r w:rsidRPr="004F77DA">
        <w:rPr>
          <w:rStyle w:val="City"/>
          <w:sz w:val="20"/>
          <w:lang w:val="it-IT"/>
          <w14:ligatures w14:val="standard"/>
        </w:rPr>
        <w:t>Roma, Italia</w:t>
      </w:r>
      <w:r w:rsidRPr="004F77DA">
        <w:rPr>
          <w:sz w:val="20"/>
          <w:lang w:val="it-IT"/>
        </w:rPr>
        <w:br/>
        <w:t xml:space="preserve"> </w:t>
      </w:r>
      <w:r>
        <w:rPr>
          <w:rStyle w:val="Email"/>
          <w:color w:val="auto"/>
          <w:sz w:val="20"/>
          <w:lang w:val="it-IT"/>
          <w14:ligatures w14:val="standard"/>
        </w:rPr>
        <w:t>alessandro.f98</w:t>
      </w:r>
      <w:r w:rsidRPr="004F77DA">
        <w:rPr>
          <w:rStyle w:val="Email"/>
          <w:color w:val="auto"/>
          <w:sz w:val="20"/>
          <w:lang w:val="it-IT"/>
          <w14:ligatures w14:val="standard"/>
        </w:rPr>
        <w:t>@</w:t>
      </w:r>
      <w:r>
        <w:rPr>
          <w:rStyle w:val="Email"/>
          <w:color w:val="auto"/>
          <w:sz w:val="20"/>
          <w:lang w:val="it-IT"/>
          <w14:ligatures w14:val="standard"/>
        </w:rPr>
        <w:t>hotmail</w:t>
      </w:r>
      <w:r w:rsidRPr="004F77DA">
        <w:rPr>
          <w:rStyle w:val="Email"/>
          <w:color w:val="auto"/>
          <w:sz w:val="20"/>
          <w:lang w:val="it-IT"/>
          <w14:ligatures w14:val="standard"/>
        </w:rPr>
        <w:t>.com</w:t>
      </w:r>
    </w:p>
    <w:p w14:paraId="7512EE06" w14:textId="08FF584B" w:rsidR="00586A35" w:rsidRPr="004F77DA" w:rsidRDefault="00586A35" w:rsidP="00A55E58">
      <w:pPr>
        <w:pStyle w:val="Authors"/>
        <w:rPr>
          <w:lang w:val="it-IT"/>
        </w:rPr>
      </w:pPr>
      <w:r w:rsidRPr="004F77DA">
        <w:rPr>
          <w:lang w:val="it-IT"/>
        </w:rPr>
        <w:br/>
      </w:r>
      <w:r w:rsidRPr="004F77DA">
        <w:rPr>
          <w:rStyle w:val="OrgDiv"/>
          <w:color w:val="auto"/>
          <w:sz w:val="20"/>
          <w:lang w:val="it-IT"/>
          <w14:ligatures w14:val="standard"/>
        </w:rPr>
        <w:t xml:space="preserve"> </w:t>
      </w:r>
      <w:r w:rsidRPr="004F77DA">
        <w:rPr>
          <w:rStyle w:val="OrgName"/>
          <w:color w:val="auto"/>
          <w:sz w:val="20"/>
          <w:lang w:val="it-IT"/>
          <w14:ligatures w14:val="standard"/>
        </w:rPr>
        <w:br/>
        <w:t xml:space="preserve"> </w:t>
      </w:r>
      <w:r w:rsidRPr="004F77DA">
        <w:rPr>
          <w:rStyle w:val="OrgName"/>
          <w:color w:val="auto"/>
          <w:sz w:val="20"/>
          <w:lang w:val="it-IT"/>
          <w14:ligatures w14:val="standard"/>
        </w:rPr>
        <w:br/>
        <w:t xml:space="preserve"> </w:t>
      </w:r>
      <w:r w:rsidRPr="004F77DA">
        <w:rPr>
          <w:sz w:val="20"/>
          <w:lang w:val="it-IT"/>
        </w:rPr>
        <w:br/>
        <w:t xml:space="preserve"> </w:t>
      </w:r>
    </w:p>
    <w:p w14:paraId="4001E71F" w14:textId="19D93580" w:rsidR="00920167" w:rsidRPr="004F77DA" w:rsidRDefault="00920167" w:rsidP="009C3240">
      <w:pPr>
        <w:pStyle w:val="Authors"/>
        <w:ind w:right="567"/>
        <w:rPr>
          <w:lang w:val="it-IT"/>
        </w:rPr>
      </w:pPr>
      <w:r>
        <w:rPr>
          <w:lang w:val="it-IT"/>
        </w:rPr>
        <w:t>Adriano Brugnoni</w:t>
      </w:r>
      <w:r w:rsidRPr="004F77DA">
        <w:rPr>
          <w:lang w:val="it-IT"/>
        </w:rPr>
        <w:br/>
      </w:r>
      <w:r w:rsidRPr="004F77DA">
        <w:rPr>
          <w:rStyle w:val="OrgDiv"/>
          <w:color w:val="auto"/>
          <w:sz w:val="20"/>
          <w:lang w:val="it-IT"/>
          <w14:ligatures w14:val="standard"/>
        </w:rPr>
        <w:t xml:space="preserve"> </w:t>
      </w:r>
      <w:r>
        <w:rPr>
          <w:rStyle w:val="OrgDiv"/>
          <w:color w:val="auto"/>
          <w:sz w:val="20"/>
          <w:lang w:val="it-IT"/>
          <w14:ligatures w14:val="standard"/>
        </w:rPr>
        <w:t>0123456</w:t>
      </w:r>
      <w:r w:rsidRPr="004F77DA">
        <w:rPr>
          <w:rStyle w:val="OrgName"/>
          <w:color w:val="auto"/>
          <w:sz w:val="20"/>
          <w:lang w:val="it-IT"/>
          <w14:ligatures w14:val="standard"/>
        </w:rPr>
        <w:br/>
        <w:t>Università di Tor Vergata</w:t>
      </w:r>
      <w:r w:rsidRPr="004F77DA">
        <w:rPr>
          <w:rStyle w:val="OrgName"/>
          <w:color w:val="auto"/>
          <w:sz w:val="20"/>
          <w:lang w:val="it-IT"/>
          <w14:ligatures w14:val="standard"/>
        </w:rPr>
        <w:br/>
        <w:t xml:space="preserve"> </w:t>
      </w:r>
      <w:r w:rsidRPr="004F77DA">
        <w:rPr>
          <w:rStyle w:val="City"/>
          <w:sz w:val="20"/>
          <w:lang w:val="it-IT"/>
          <w14:ligatures w14:val="standard"/>
        </w:rPr>
        <w:t>Roma, Italia</w:t>
      </w:r>
      <w:r w:rsidRPr="004F77DA">
        <w:rPr>
          <w:sz w:val="20"/>
          <w:lang w:val="it-IT"/>
        </w:rPr>
        <w:br/>
        <w:t xml:space="preserve"> </w:t>
      </w:r>
      <w:r w:rsidR="00F241F1">
        <w:rPr>
          <w:rStyle w:val="Email"/>
          <w:color w:val="auto"/>
          <w:sz w:val="20"/>
          <w:lang w:val="it-IT"/>
          <w14:ligatures w14:val="standard"/>
        </w:rPr>
        <w:t>adriano</w:t>
      </w:r>
      <w:r>
        <w:rPr>
          <w:rStyle w:val="Email"/>
          <w:color w:val="auto"/>
          <w:sz w:val="20"/>
          <w:lang w:val="it-IT"/>
          <w14:ligatures w14:val="standard"/>
        </w:rPr>
        <w:t>.</w:t>
      </w:r>
      <w:r w:rsidR="00F241F1">
        <w:rPr>
          <w:rStyle w:val="Email"/>
          <w:color w:val="auto"/>
          <w:sz w:val="20"/>
          <w:lang w:val="it-IT"/>
          <w14:ligatures w14:val="standard"/>
        </w:rPr>
        <w:t>adriano</w:t>
      </w:r>
      <w:r w:rsidRPr="004F77DA">
        <w:rPr>
          <w:rStyle w:val="Email"/>
          <w:color w:val="auto"/>
          <w:sz w:val="20"/>
          <w:lang w:val="it-IT"/>
          <w14:ligatures w14:val="standard"/>
        </w:rPr>
        <w:t>@</w:t>
      </w:r>
      <w:r w:rsidR="008E592C">
        <w:rPr>
          <w:rStyle w:val="Email"/>
          <w:color w:val="auto"/>
          <w:sz w:val="20"/>
          <w:lang w:val="it-IT"/>
          <w14:ligatures w14:val="standard"/>
        </w:rPr>
        <w:t>a</w:t>
      </w:r>
      <w:r w:rsidRPr="004F77DA">
        <w:rPr>
          <w:rStyle w:val="Email"/>
          <w:color w:val="auto"/>
          <w:sz w:val="20"/>
          <w:lang w:val="it-IT"/>
          <w14:ligatures w14:val="standard"/>
        </w:rPr>
        <w:t>.</w:t>
      </w:r>
      <w:r w:rsidR="008E592C">
        <w:rPr>
          <w:rStyle w:val="Email"/>
          <w:color w:val="auto"/>
          <w:sz w:val="20"/>
          <w:lang w:val="it-IT"/>
          <w14:ligatures w14:val="standard"/>
        </w:rPr>
        <w:t>b</w:t>
      </w:r>
      <w:r w:rsidR="00D53E38" w:rsidRPr="004F77DA">
        <w:rPr>
          <w:rStyle w:val="OrgName"/>
          <w:color w:val="auto"/>
          <w:sz w:val="20"/>
          <w:lang w:val="it-IT"/>
          <w14:ligatures w14:val="standard"/>
        </w:rPr>
        <w:t xml:space="preserve"> </w:t>
      </w:r>
      <w:r w:rsidRPr="004F77DA">
        <w:rPr>
          <w:rStyle w:val="OrgName"/>
          <w:color w:val="auto"/>
          <w:sz w:val="20"/>
          <w:lang w:val="it-IT"/>
          <w14:ligatures w14:val="standard"/>
        </w:rPr>
        <w:br/>
      </w:r>
    </w:p>
    <w:p w14:paraId="76B6AF28" w14:textId="77777777" w:rsidR="00586A35" w:rsidRPr="000242F9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:lang w:val="it-IT"/>
          <w14:ligatures w14:val="standard"/>
        </w:rPr>
        <w:sectPr w:rsidR="00586A35" w:rsidRPr="000242F9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66888082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1DB6FB82" w14:textId="726467B6" w:rsidR="0007392C" w:rsidRPr="008F3C93" w:rsidRDefault="0094478A" w:rsidP="00694749">
      <w:pPr>
        <w:pStyle w:val="AbsHead"/>
        <w:rPr>
          <w:sz w:val="26"/>
          <w:szCs w:val="26"/>
          <w14:ligatures w14:val="standard"/>
        </w:rPr>
      </w:pPr>
      <w:r w:rsidRPr="008F3C93">
        <w:rPr>
          <w:sz w:val="26"/>
          <w:szCs w:val="26"/>
          <w14:ligatures w14:val="standard"/>
        </w:rPr>
        <w:t>1. Obiettivo dello studio</w:t>
      </w:r>
    </w:p>
    <w:p w14:paraId="03F75330" w14:textId="4D3D990B" w:rsidR="00C91454" w:rsidRDefault="009F3775" w:rsidP="00F40C06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 xml:space="preserve">Durante l’emergenza </w:t>
      </w:r>
      <w:r w:rsidR="002A4BCE">
        <w:rPr>
          <w:b w:val="0"/>
          <w:bCs/>
          <w:sz w:val="20"/>
          <w:szCs w:val="20"/>
          <w14:ligatures w14:val="standard"/>
        </w:rPr>
        <w:t>sanitaria</w:t>
      </w:r>
      <w:r w:rsidR="00F6649E">
        <w:rPr>
          <w:b w:val="0"/>
          <w:bCs/>
          <w:sz w:val="20"/>
          <w:szCs w:val="20"/>
          <w14:ligatures w14:val="standard"/>
        </w:rPr>
        <w:t xml:space="preserve"> del &lt;</w:t>
      </w:r>
      <w:r w:rsidR="00F6649E" w:rsidRPr="00F6649E">
        <w:rPr>
          <w:b w:val="0"/>
          <w:bCs/>
          <w:color w:val="FF0000"/>
          <w:sz w:val="20"/>
          <w:szCs w:val="20"/>
          <w14:ligatures w14:val="standard"/>
        </w:rPr>
        <w:t>scrivi periodo</w:t>
      </w:r>
      <w:r w:rsidR="00F6649E">
        <w:rPr>
          <w:b w:val="0"/>
          <w:bCs/>
          <w:sz w:val="20"/>
          <w:szCs w:val="20"/>
          <w14:ligatures w14:val="standard"/>
        </w:rPr>
        <w:t>&gt;</w:t>
      </w:r>
      <w:r w:rsidR="002A4BCE">
        <w:rPr>
          <w:b w:val="0"/>
          <w:bCs/>
          <w:sz w:val="20"/>
          <w:szCs w:val="20"/>
          <w14:ligatures w14:val="standard"/>
        </w:rPr>
        <w:t xml:space="preserve">, il numero di ospedalizzazioni </w:t>
      </w:r>
      <w:r w:rsidR="00DD0C8B">
        <w:rPr>
          <w:b w:val="0"/>
          <w:bCs/>
          <w:sz w:val="20"/>
          <w:szCs w:val="20"/>
          <w14:ligatures w14:val="standard"/>
        </w:rPr>
        <w:t xml:space="preserve">da Covid </w:t>
      </w:r>
      <w:r w:rsidR="006E2E87">
        <w:rPr>
          <w:b w:val="0"/>
          <w:bCs/>
          <w:sz w:val="20"/>
          <w:szCs w:val="20"/>
          <w14:ligatures w14:val="standard"/>
        </w:rPr>
        <w:t xml:space="preserve">in Italia </w:t>
      </w:r>
      <w:r w:rsidR="00DD0C8B">
        <w:rPr>
          <w:b w:val="0"/>
          <w:bCs/>
          <w:sz w:val="20"/>
          <w:szCs w:val="20"/>
          <w14:ligatures w14:val="standard"/>
        </w:rPr>
        <w:t xml:space="preserve">è stato talmente </w:t>
      </w:r>
      <w:r w:rsidR="003915E6">
        <w:rPr>
          <w:b w:val="0"/>
          <w:bCs/>
          <w:sz w:val="20"/>
          <w:szCs w:val="20"/>
          <w14:ligatures w14:val="standard"/>
        </w:rPr>
        <w:t xml:space="preserve">elevato da </w:t>
      </w:r>
      <w:r w:rsidR="007F3460">
        <w:rPr>
          <w:b w:val="0"/>
          <w:bCs/>
          <w:sz w:val="20"/>
          <w:szCs w:val="20"/>
          <w14:ligatures w14:val="standard"/>
        </w:rPr>
        <w:t>comportare</w:t>
      </w:r>
      <w:r w:rsidR="003915E6">
        <w:rPr>
          <w:b w:val="0"/>
          <w:bCs/>
          <w:sz w:val="20"/>
          <w:szCs w:val="20"/>
          <w14:ligatures w14:val="standard"/>
        </w:rPr>
        <w:t xml:space="preserve"> un</w:t>
      </w:r>
      <w:r w:rsidR="005042E4">
        <w:rPr>
          <w:b w:val="0"/>
          <w:bCs/>
          <w:sz w:val="20"/>
          <w:szCs w:val="20"/>
          <w14:ligatures w14:val="standard"/>
        </w:rPr>
        <w:t xml:space="preserve">a significativa </w:t>
      </w:r>
      <w:r w:rsidR="00CA465E">
        <w:rPr>
          <w:b w:val="0"/>
          <w:bCs/>
          <w:sz w:val="20"/>
          <w:szCs w:val="20"/>
          <w14:ligatures w14:val="standard"/>
        </w:rPr>
        <w:t>riduzione dell’operatività</w:t>
      </w:r>
      <w:r w:rsidR="00C27470">
        <w:rPr>
          <w:b w:val="0"/>
          <w:bCs/>
          <w:sz w:val="20"/>
          <w:szCs w:val="20"/>
          <w14:ligatures w14:val="standard"/>
        </w:rPr>
        <w:t xml:space="preserve"> </w:t>
      </w:r>
      <w:r w:rsidR="00CA465E">
        <w:rPr>
          <w:b w:val="0"/>
          <w:bCs/>
          <w:sz w:val="20"/>
          <w:szCs w:val="20"/>
          <w14:ligatures w14:val="standard"/>
        </w:rPr>
        <w:t>degli</w:t>
      </w:r>
      <w:r w:rsidR="00C27470">
        <w:rPr>
          <w:b w:val="0"/>
          <w:bCs/>
          <w:sz w:val="20"/>
          <w:szCs w:val="20"/>
          <w14:ligatures w14:val="standard"/>
        </w:rPr>
        <w:t xml:space="preserve"> altri servizi erogati dagli ospedali</w:t>
      </w:r>
      <w:r w:rsidR="005B12FE">
        <w:rPr>
          <w:b w:val="0"/>
          <w:bCs/>
          <w:sz w:val="20"/>
          <w:szCs w:val="20"/>
          <w14:ligatures w14:val="standard"/>
        </w:rPr>
        <w:t xml:space="preserve">. </w:t>
      </w:r>
      <w:r w:rsidR="00BE5B5C">
        <w:rPr>
          <w:b w:val="0"/>
          <w:bCs/>
          <w:sz w:val="20"/>
          <w:szCs w:val="20"/>
          <w14:ligatures w14:val="standard"/>
        </w:rPr>
        <w:t>Le d</w:t>
      </w:r>
      <w:r w:rsidR="005D4F74">
        <w:rPr>
          <w:b w:val="0"/>
          <w:bCs/>
          <w:sz w:val="20"/>
          <w:szCs w:val="20"/>
          <w14:ligatures w14:val="standard"/>
        </w:rPr>
        <w:t>irettive</w:t>
      </w:r>
      <w:r w:rsidR="005C4B3E">
        <w:rPr>
          <w:b w:val="0"/>
          <w:bCs/>
          <w:sz w:val="20"/>
          <w:szCs w:val="20"/>
          <w14:ligatures w14:val="standard"/>
        </w:rPr>
        <w:t xml:space="preserve"> di</w:t>
      </w:r>
      <w:r w:rsidR="00D23960">
        <w:rPr>
          <w:b w:val="0"/>
          <w:bCs/>
          <w:sz w:val="20"/>
          <w:szCs w:val="20"/>
          <w14:ligatures w14:val="standard"/>
        </w:rPr>
        <w:t xml:space="preserve"> &lt;</w:t>
      </w:r>
      <w:r w:rsidR="00D23960" w:rsidRPr="00D23960">
        <w:rPr>
          <w:b w:val="0"/>
          <w:bCs/>
          <w:color w:val="FF0000"/>
          <w:sz w:val="20"/>
          <w:szCs w:val="20"/>
          <w14:ligatures w14:val="standard"/>
        </w:rPr>
        <w:t>scrive nome ente</w:t>
      </w:r>
      <w:r w:rsidR="00D23960">
        <w:rPr>
          <w:b w:val="0"/>
          <w:bCs/>
          <w:sz w:val="20"/>
          <w:szCs w:val="20"/>
          <w14:ligatures w14:val="standard"/>
        </w:rPr>
        <w:t>&gt;</w:t>
      </w:r>
      <w:r w:rsidR="003A44D9">
        <w:rPr>
          <w:b w:val="0"/>
          <w:bCs/>
          <w:sz w:val="20"/>
          <w:szCs w:val="20"/>
          <w14:ligatures w14:val="standard"/>
        </w:rPr>
        <w:t xml:space="preserve"> hanno imposto a determinati ospedali di trasformarsi in "ospedali </w:t>
      </w:r>
      <w:r w:rsidR="00165D4A">
        <w:rPr>
          <w:b w:val="0"/>
          <w:bCs/>
          <w:sz w:val="20"/>
          <w:szCs w:val="20"/>
          <w14:ligatures w14:val="standard"/>
        </w:rPr>
        <w:t>c</w:t>
      </w:r>
      <w:r w:rsidR="003A44D9">
        <w:rPr>
          <w:b w:val="0"/>
          <w:bCs/>
          <w:sz w:val="20"/>
          <w:szCs w:val="20"/>
          <w14:ligatures w14:val="standard"/>
        </w:rPr>
        <w:t xml:space="preserve">ovid", </w:t>
      </w:r>
      <w:r w:rsidR="00FE107E">
        <w:rPr>
          <w:b w:val="0"/>
          <w:bCs/>
          <w:sz w:val="20"/>
          <w:szCs w:val="20"/>
          <w14:ligatures w14:val="standard"/>
        </w:rPr>
        <w:t>cioè</w:t>
      </w:r>
      <w:r w:rsidR="003A44D9">
        <w:rPr>
          <w:b w:val="0"/>
          <w:bCs/>
          <w:sz w:val="20"/>
          <w:szCs w:val="20"/>
          <w14:ligatures w14:val="standard"/>
        </w:rPr>
        <w:t xml:space="preserve"> </w:t>
      </w:r>
      <w:r w:rsidR="007025FD">
        <w:rPr>
          <w:b w:val="0"/>
          <w:bCs/>
          <w:sz w:val="20"/>
          <w:szCs w:val="20"/>
          <w14:ligatures w14:val="standard"/>
        </w:rPr>
        <w:t>strutture</w:t>
      </w:r>
      <w:r w:rsidR="003A44D9">
        <w:rPr>
          <w:b w:val="0"/>
          <w:bCs/>
          <w:sz w:val="20"/>
          <w:szCs w:val="20"/>
          <w14:ligatures w14:val="standard"/>
        </w:rPr>
        <w:t xml:space="preserve"> con l’obbligo di riservare spazi esclusivi </w:t>
      </w:r>
      <w:r w:rsidR="001C2AD9">
        <w:rPr>
          <w:b w:val="0"/>
          <w:bCs/>
          <w:sz w:val="20"/>
          <w:szCs w:val="20"/>
          <w14:ligatures w14:val="standard"/>
        </w:rPr>
        <w:t>al</w:t>
      </w:r>
      <w:r w:rsidR="003A44D9">
        <w:rPr>
          <w:b w:val="0"/>
          <w:bCs/>
          <w:sz w:val="20"/>
          <w:szCs w:val="20"/>
          <w14:ligatures w14:val="standard"/>
        </w:rPr>
        <w:t xml:space="preserve"> trattamento di pazienti</w:t>
      </w:r>
      <w:r w:rsidR="00967F89">
        <w:rPr>
          <w:b w:val="0"/>
          <w:bCs/>
          <w:sz w:val="20"/>
          <w:szCs w:val="20"/>
          <w14:ligatures w14:val="standard"/>
        </w:rPr>
        <w:t xml:space="preserve"> affetti da</w:t>
      </w:r>
      <w:r w:rsidR="003A44D9">
        <w:rPr>
          <w:b w:val="0"/>
          <w:bCs/>
          <w:sz w:val="20"/>
          <w:szCs w:val="20"/>
          <w14:ligatures w14:val="standard"/>
        </w:rPr>
        <w:t xml:space="preserve"> Covid &lt;</w:t>
      </w:r>
      <w:r w:rsidR="003A44D9" w:rsidRPr="00B10C8F">
        <w:rPr>
          <w:b w:val="0"/>
          <w:bCs/>
          <w:color w:val="FF0000"/>
          <w:sz w:val="20"/>
          <w:szCs w:val="20"/>
          <w14:ligatures w14:val="standard"/>
        </w:rPr>
        <w:t>altri obblighi ?</w:t>
      </w:r>
      <w:r w:rsidR="003A44D9">
        <w:rPr>
          <w:b w:val="0"/>
          <w:bCs/>
          <w:sz w:val="20"/>
          <w:szCs w:val="20"/>
          <w14:ligatures w14:val="standard"/>
        </w:rPr>
        <w:t xml:space="preserve">&gt;. </w:t>
      </w:r>
      <w:r w:rsidR="00D23220">
        <w:rPr>
          <w:b w:val="0"/>
          <w:bCs/>
          <w:sz w:val="20"/>
          <w:szCs w:val="20"/>
          <w14:ligatures w14:val="standard"/>
        </w:rPr>
        <w:t>Un esempio</w:t>
      </w:r>
      <w:r w:rsidR="00922162">
        <w:rPr>
          <w:b w:val="0"/>
          <w:bCs/>
          <w:sz w:val="20"/>
          <w:szCs w:val="20"/>
          <w14:ligatures w14:val="standard"/>
        </w:rPr>
        <w:t xml:space="preserve"> lampante</w:t>
      </w:r>
      <w:r w:rsidR="00D23220">
        <w:rPr>
          <w:b w:val="0"/>
          <w:bCs/>
          <w:sz w:val="20"/>
          <w:szCs w:val="20"/>
          <w14:ligatures w14:val="standard"/>
        </w:rPr>
        <w:t xml:space="preserve"> è l’ospedale di Tor Vergat</w:t>
      </w:r>
      <w:r w:rsidR="002F3531">
        <w:rPr>
          <w:b w:val="0"/>
          <w:bCs/>
          <w:sz w:val="20"/>
          <w:szCs w:val="20"/>
          <w14:ligatures w14:val="standard"/>
        </w:rPr>
        <w:t>a</w:t>
      </w:r>
      <w:r w:rsidR="00D23220">
        <w:rPr>
          <w:b w:val="0"/>
          <w:bCs/>
          <w:sz w:val="20"/>
          <w:szCs w:val="20"/>
          <w14:ligatures w14:val="standard"/>
        </w:rPr>
        <w:t xml:space="preserve"> il quale</w:t>
      </w:r>
      <w:r w:rsidR="00323F78">
        <w:rPr>
          <w:b w:val="0"/>
          <w:bCs/>
          <w:sz w:val="20"/>
          <w:szCs w:val="20"/>
          <w14:ligatures w14:val="standard"/>
        </w:rPr>
        <w:t>, nel periodo &lt;</w:t>
      </w:r>
      <w:r w:rsidR="00323F78" w:rsidRPr="00323F78">
        <w:rPr>
          <w:b w:val="0"/>
          <w:bCs/>
          <w:color w:val="FF0000"/>
          <w:sz w:val="20"/>
          <w:szCs w:val="20"/>
          <w14:ligatures w14:val="standard"/>
        </w:rPr>
        <w:t>scrivi periodo</w:t>
      </w:r>
      <w:r w:rsidR="00323F78">
        <w:rPr>
          <w:b w:val="0"/>
          <w:bCs/>
          <w:sz w:val="20"/>
          <w:szCs w:val="20"/>
          <w14:ligatures w14:val="standard"/>
        </w:rPr>
        <w:t xml:space="preserve">&gt;, </w:t>
      </w:r>
      <w:r w:rsidR="00166652">
        <w:rPr>
          <w:b w:val="0"/>
          <w:bCs/>
          <w:sz w:val="20"/>
          <w:szCs w:val="20"/>
          <w14:ligatures w14:val="standard"/>
        </w:rPr>
        <w:t xml:space="preserve">ne </w:t>
      </w:r>
      <w:r w:rsidR="00323F78">
        <w:rPr>
          <w:b w:val="0"/>
          <w:bCs/>
          <w:sz w:val="20"/>
          <w:szCs w:val="20"/>
          <w14:ligatures w14:val="standard"/>
        </w:rPr>
        <w:t>ha</w:t>
      </w:r>
      <w:r w:rsidR="00E21A84">
        <w:rPr>
          <w:b w:val="0"/>
          <w:bCs/>
          <w:sz w:val="20"/>
          <w:szCs w:val="20"/>
          <w14:ligatures w14:val="standard"/>
        </w:rPr>
        <w:t xml:space="preserve"> trattato innumerevoli </w:t>
      </w:r>
      <w:r w:rsidR="003405B1">
        <w:rPr>
          <w:b w:val="0"/>
          <w:bCs/>
          <w:sz w:val="20"/>
          <w:szCs w:val="20"/>
          <w14:ligatures w14:val="standard"/>
        </w:rPr>
        <w:t>casi</w:t>
      </w:r>
      <w:r w:rsidR="00E21A84">
        <w:rPr>
          <w:b w:val="0"/>
          <w:bCs/>
          <w:sz w:val="20"/>
          <w:szCs w:val="20"/>
          <w14:ligatures w14:val="standard"/>
        </w:rPr>
        <w:t xml:space="preserve"> in </w:t>
      </w:r>
      <w:r w:rsidR="008723E2">
        <w:rPr>
          <w:b w:val="0"/>
          <w:bCs/>
          <w:sz w:val="20"/>
          <w:szCs w:val="20"/>
          <w14:ligatures w14:val="standard"/>
        </w:rPr>
        <w:t>aree</w:t>
      </w:r>
      <w:r w:rsidR="00E21A84">
        <w:rPr>
          <w:b w:val="0"/>
          <w:bCs/>
          <w:sz w:val="20"/>
          <w:szCs w:val="20"/>
          <w14:ligatures w14:val="standard"/>
        </w:rPr>
        <w:t xml:space="preserve"> adibit</w:t>
      </w:r>
      <w:r w:rsidR="008723E2">
        <w:rPr>
          <w:b w:val="0"/>
          <w:bCs/>
          <w:sz w:val="20"/>
          <w:szCs w:val="20"/>
          <w14:ligatures w14:val="standard"/>
        </w:rPr>
        <w:t>e</w:t>
      </w:r>
      <w:r w:rsidR="00E21A84">
        <w:rPr>
          <w:b w:val="0"/>
          <w:bCs/>
          <w:sz w:val="20"/>
          <w:szCs w:val="20"/>
          <w14:ligatures w14:val="standard"/>
        </w:rPr>
        <w:t xml:space="preserve"> esclusivamente </w:t>
      </w:r>
      <w:r w:rsidR="00182147">
        <w:rPr>
          <w:b w:val="0"/>
          <w:bCs/>
          <w:sz w:val="20"/>
          <w:szCs w:val="20"/>
          <w14:ligatures w14:val="standard"/>
        </w:rPr>
        <w:t>a questa funzionalità</w:t>
      </w:r>
      <w:r w:rsidR="00E21A84">
        <w:rPr>
          <w:b w:val="0"/>
          <w:bCs/>
          <w:sz w:val="20"/>
          <w:szCs w:val="20"/>
          <w14:ligatures w14:val="standard"/>
        </w:rPr>
        <w:t>.</w:t>
      </w:r>
      <w:r w:rsidR="002C07D6">
        <w:rPr>
          <w:b w:val="0"/>
          <w:bCs/>
          <w:sz w:val="20"/>
          <w:szCs w:val="20"/>
          <w14:ligatures w14:val="standard"/>
        </w:rPr>
        <w:t xml:space="preserve"> Un ospedal</w:t>
      </w:r>
      <w:r w:rsidR="000454FA">
        <w:rPr>
          <w:b w:val="0"/>
          <w:bCs/>
          <w:sz w:val="20"/>
          <w:szCs w:val="20"/>
          <w14:ligatures w14:val="standard"/>
        </w:rPr>
        <w:t>e</w:t>
      </w:r>
      <w:r w:rsidR="002C07D6">
        <w:rPr>
          <w:b w:val="0"/>
          <w:bCs/>
          <w:sz w:val="20"/>
          <w:szCs w:val="20"/>
          <w14:ligatures w14:val="standard"/>
        </w:rPr>
        <w:t xml:space="preserve"> Covid è organizzato </w:t>
      </w:r>
      <w:r w:rsidR="009C5AE1">
        <w:rPr>
          <w:b w:val="0"/>
          <w:bCs/>
          <w:sz w:val="20"/>
          <w:szCs w:val="20"/>
          <w14:ligatures w14:val="standard"/>
        </w:rPr>
        <w:t xml:space="preserve">in </w:t>
      </w:r>
      <w:r w:rsidR="00AE489F">
        <w:rPr>
          <w:b w:val="0"/>
          <w:bCs/>
          <w:sz w:val="20"/>
          <w:szCs w:val="20"/>
          <w14:ligatures w14:val="standard"/>
        </w:rPr>
        <w:t>reparti ;</w:t>
      </w:r>
      <w:r w:rsidR="009C5AE1">
        <w:rPr>
          <w:b w:val="0"/>
          <w:bCs/>
          <w:sz w:val="20"/>
          <w:szCs w:val="20"/>
          <w14:ligatures w14:val="standard"/>
        </w:rPr>
        <w:t xml:space="preserve"> in particolare, vi sono i reparti</w:t>
      </w:r>
      <w:r w:rsidR="009973E6">
        <w:rPr>
          <w:b w:val="0"/>
          <w:bCs/>
          <w:sz w:val="20"/>
          <w:szCs w:val="20"/>
          <w14:ligatures w14:val="standard"/>
        </w:rPr>
        <w:t xml:space="preserve"> classici</w:t>
      </w:r>
      <w:r w:rsidR="009C5AE1">
        <w:rPr>
          <w:b w:val="0"/>
          <w:bCs/>
          <w:sz w:val="20"/>
          <w:szCs w:val="20"/>
          <w14:ligatures w14:val="standard"/>
        </w:rPr>
        <w:t xml:space="preserve"> (&lt;</w:t>
      </w:r>
      <w:r w:rsidR="009C5AE1" w:rsidRPr="009C5AE1">
        <w:rPr>
          <w:b w:val="0"/>
          <w:bCs/>
          <w:color w:val="FF0000"/>
          <w:sz w:val="20"/>
          <w:szCs w:val="20"/>
          <w14:ligatures w14:val="standard"/>
        </w:rPr>
        <w:t>esempi</w:t>
      </w:r>
      <w:r w:rsidR="009C5AE1">
        <w:rPr>
          <w:b w:val="0"/>
          <w:bCs/>
          <w:sz w:val="20"/>
          <w:szCs w:val="20"/>
          <w14:ligatures w14:val="standard"/>
        </w:rPr>
        <w:t>&gt;)</w:t>
      </w:r>
      <w:r w:rsidR="003F6721">
        <w:rPr>
          <w:b w:val="0"/>
          <w:bCs/>
          <w:sz w:val="20"/>
          <w:szCs w:val="20"/>
          <w14:ligatures w14:val="standard"/>
        </w:rPr>
        <w:t>, detti anche reparti non-covid,</w:t>
      </w:r>
      <w:r w:rsidR="009C5AE1">
        <w:rPr>
          <w:b w:val="0"/>
          <w:bCs/>
          <w:sz w:val="20"/>
          <w:szCs w:val="20"/>
          <w14:ligatures w14:val="standard"/>
        </w:rPr>
        <w:t xml:space="preserve"> </w:t>
      </w:r>
      <w:r w:rsidR="007C1E36">
        <w:rPr>
          <w:b w:val="0"/>
          <w:bCs/>
          <w:sz w:val="20"/>
          <w:szCs w:val="20"/>
          <w14:ligatures w14:val="standard"/>
        </w:rPr>
        <w:t xml:space="preserve">ed il reparto </w:t>
      </w:r>
      <w:r w:rsidR="00DE6B6E">
        <w:rPr>
          <w:b w:val="0"/>
          <w:bCs/>
          <w:sz w:val="20"/>
          <w:szCs w:val="20"/>
          <w14:ligatures w14:val="standard"/>
        </w:rPr>
        <w:t>c</w:t>
      </w:r>
      <w:r w:rsidR="007C1E36">
        <w:rPr>
          <w:b w:val="0"/>
          <w:bCs/>
          <w:sz w:val="20"/>
          <w:szCs w:val="20"/>
          <w14:ligatures w14:val="standard"/>
        </w:rPr>
        <w:t>ovid.</w:t>
      </w:r>
      <w:r w:rsidR="00930563">
        <w:rPr>
          <w:b w:val="0"/>
          <w:bCs/>
          <w:sz w:val="20"/>
          <w:szCs w:val="20"/>
          <w14:ligatures w14:val="standard"/>
        </w:rPr>
        <w:t xml:space="preserve"> Ogni reparto ha una capienza finita che corrisponde al suo numero di posti letto.</w:t>
      </w:r>
      <w:r w:rsidR="00470B67">
        <w:rPr>
          <w:b w:val="0"/>
          <w:bCs/>
          <w:sz w:val="20"/>
          <w:szCs w:val="20"/>
          <w14:ligatures w14:val="standard"/>
        </w:rPr>
        <w:t xml:space="preserve"> Ogni reparto</w:t>
      </w:r>
      <w:r w:rsidR="00615103">
        <w:rPr>
          <w:b w:val="0"/>
          <w:bCs/>
          <w:sz w:val="20"/>
          <w:szCs w:val="20"/>
          <w14:ligatures w14:val="standard"/>
        </w:rPr>
        <w:t xml:space="preserve"> fa uso dei posti letto e del personale medico per</w:t>
      </w:r>
      <w:r w:rsidR="00470B67">
        <w:rPr>
          <w:b w:val="0"/>
          <w:bCs/>
          <w:sz w:val="20"/>
          <w:szCs w:val="20"/>
          <w14:ligatures w14:val="standard"/>
        </w:rPr>
        <w:t xml:space="preserve"> </w:t>
      </w:r>
      <w:r w:rsidR="00072016">
        <w:rPr>
          <w:b w:val="0"/>
          <w:bCs/>
          <w:sz w:val="20"/>
          <w:szCs w:val="20"/>
          <w14:ligatures w14:val="standard"/>
        </w:rPr>
        <w:t>svolge un servizio</w:t>
      </w:r>
      <w:r w:rsidR="00470B67">
        <w:rPr>
          <w:b w:val="0"/>
          <w:bCs/>
          <w:sz w:val="20"/>
          <w:szCs w:val="20"/>
          <w14:ligatures w14:val="standard"/>
        </w:rPr>
        <w:t xml:space="preserve">. </w:t>
      </w:r>
      <w:r w:rsidR="007330AD">
        <w:rPr>
          <w:b w:val="0"/>
          <w:bCs/>
          <w:sz w:val="20"/>
          <w:szCs w:val="20"/>
          <w14:ligatures w14:val="standard"/>
        </w:rPr>
        <w:t>I</w:t>
      </w:r>
      <w:r w:rsidR="000A2794">
        <w:rPr>
          <w:b w:val="0"/>
          <w:bCs/>
          <w:sz w:val="20"/>
          <w:szCs w:val="20"/>
          <w14:ligatures w14:val="standard"/>
        </w:rPr>
        <w:t xml:space="preserve"> pazienti </w:t>
      </w:r>
      <w:r w:rsidR="00EB4C39">
        <w:rPr>
          <w:b w:val="0"/>
          <w:bCs/>
          <w:sz w:val="20"/>
          <w:szCs w:val="20"/>
          <w14:ligatures w14:val="standard"/>
        </w:rPr>
        <w:t>non</w:t>
      </w:r>
      <w:r w:rsidR="001C6D44">
        <w:rPr>
          <w:b w:val="0"/>
          <w:bCs/>
          <w:sz w:val="20"/>
          <w:szCs w:val="20"/>
          <w14:ligatures w14:val="standard"/>
        </w:rPr>
        <w:t>-</w:t>
      </w:r>
      <w:r w:rsidR="00EB4C39">
        <w:rPr>
          <w:b w:val="0"/>
          <w:bCs/>
          <w:sz w:val="20"/>
          <w:szCs w:val="20"/>
          <w14:ligatures w14:val="standard"/>
        </w:rPr>
        <w:t xml:space="preserve">covid </w:t>
      </w:r>
      <w:r w:rsidR="00A31DD9">
        <w:rPr>
          <w:b w:val="0"/>
          <w:bCs/>
          <w:sz w:val="20"/>
          <w:szCs w:val="20"/>
          <w14:ligatures w14:val="standard"/>
        </w:rPr>
        <w:t>accedono all’ospedale tramite il</w:t>
      </w:r>
      <w:r w:rsidR="000A2794">
        <w:rPr>
          <w:b w:val="0"/>
          <w:bCs/>
          <w:sz w:val="20"/>
          <w:szCs w:val="20"/>
          <w14:ligatures w14:val="standard"/>
        </w:rPr>
        <w:t xml:space="preserve"> pronto soccorso</w:t>
      </w:r>
      <w:r w:rsidR="00340275">
        <w:rPr>
          <w:b w:val="0"/>
          <w:bCs/>
          <w:sz w:val="20"/>
          <w:szCs w:val="20"/>
          <w14:ligatures w14:val="standard"/>
        </w:rPr>
        <w:t xml:space="preserve">. Lì gli </w:t>
      </w:r>
      <w:r w:rsidR="00251AD4">
        <w:rPr>
          <w:b w:val="0"/>
          <w:bCs/>
          <w:sz w:val="20"/>
          <w:szCs w:val="20"/>
          <w14:ligatures w14:val="standard"/>
        </w:rPr>
        <w:t>viene associato un colore in funzione dei parametri vitali misurati sul momento (rosso, arancione, giallo, azzurro, bianco)</w:t>
      </w:r>
      <w:r w:rsidR="00C92864">
        <w:rPr>
          <w:b w:val="0"/>
          <w:bCs/>
          <w:sz w:val="20"/>
          <w:szCs w:val="20"/>
          <w14:ligatures w14:val="standard"/>
        </w:rPr>
        <w:t xml:space="preserve">. </w:t>
      </w:r>
      <w:r w:rsidR="00F10795">
        <w:rPr>
          <w:b w:val="0"/>
          <w:bCs/>
          <w:sz w:val="20"/>
          <w:szCs w:val="20"/>
          <w14:ligatures w14:val="standard"/>
        </w:rPr>
        <w:t>In funzione di questo colore</w:t>
      </w:r>
      <w:r w:rsidR="006F23FC">
        <w:rPr>
          <w:b w:val="0"/>
          <w:bCs/>
          <w:sz w:val="20"/>
          <w:szCs w:val="20"/>
          <w14:ligatures w14:val="standard"/>
        </w:rPr>
        <w:t>, e quindi della loro gravità</w:t>
      </w:r>
      <w:r w:rsidR="00F10795">
        <w:rPr>
          <w:b w:val="0"/>
          <w:bCs/>
          <w:sz w:val="20"/>
          <w:szCs w:val="20"/>
          <w14:ligatures w14:val="standard"/>
        </w:rPr>
        <w:t>, vengono visitati dai medici del pronto soccorso</w:t>
      </w:r>
      <w:r w:rsidR="00C45A33">
        <w:rPr>
          <w:b w:val="0"/>
          <w:bCs/>
          <w:sz w:val="20"/>
          <w:szCs w:val="20"/>
          <w14:ligatures w14:val="standard"/>
        </w:rPr>
        <w:t> :</w:t>
      </w:r>
      <w:r w:rsidR="00E94510">
        <w:rPr>
          <w:b w:val="0"/>
          <w:bCs/>
          <w:sz w:val="20"/>
          <w:szCs w:val="20"/>
          <w14:ligatures w14:val="standard"/>
        </w:rPr>
        <w:t xml:space="preserve"> </w:t>
      </w:r>
      <w:r w:rsidR="00C45A33">
        <w:rPr>
          <w:b w:val="0"/>
          <w:bCs/>
          <w:sz w:val="20"/>
          <w:szCs w:val="20"/>
          <w14:ligatures w14:val="standard"/>
        </w:rPr>
        <w:t>possono</w:t>
      </w:r>
      <w:r w:rsidR="00E94510">
        <w:rPr>
          <w:b w:val="0"/>
          <w:bCs/>
          <w:sz w:val="20"/>
          <w:szCs w:val="20"/>
          <w14:ligatures w14:val="standard"/>
        </w:rPr>
        <w:t xml:space="preserve"> essere dimessi immediatamente oppure accedere </w:t>
      </w:r>
      <w:r w:rsidR="00682EE9">
        <w:rPr>
          <w:b w:val="0"/>
          <w:bCs/>
          <w:sz w:val="20"/>
          <w:szCs w:val="20"/>
          <w14:ligatures w14:val="standard"/>
        </w:rPr>
        <w:t>al reparto adibito alla necessità del paziente</w:t>
      </w:r>
      <w:r w:rsidR="00E94510">
        <w:rPr>
          <w:b w:val="0"/>
          <w:bCs/>
          <w:sz w:val="20"/>
          <w:szCs w:val="20"/>
          <w14:ligatures w14:val="standard"/>
        </w:rPr>
        <w:t xml:space="preserve">. </w:t>
      </w:r>
      <w:r w:rsidR="00E92198">
        <w:rPr>
          <w:b w:val="0"/>
          <w:bCs/>
          <w:sz w:val="20"/>
          <w:szCs w:val="20"/>
          <w14:ligatures w14:val="standard"/>
        </w:rPr>
        <w:t>Se il paziente</w:t>
      </w:r>
      <w:r w:rsidR="00A112F4">
        <w:rPr>
          <w:b w:val="0"/>
          <w:bCs/>
          <w:sz w:val="20"/>
          <w:szCs w:val="20"/>
          <w14:ligatures w14:val="standard"/>
        </w:rPr>
        <w:t xml:space="preserve"> necesita l’accesso al reparto</w:t>
      </w:r>
      <w:r w:rsidR="008A757B">
        <w:rPr>
          <w:b w:val="0"/>
          <w:bCs/>
          <w:sz w:val="20"/>
          <w:szCs w:val="20"/>
          <w14:ligatures w14:val="standard"/>
        </w:rPr>
        <w:t xml:space="preserve"> (</w:t>
      </w:r>
      <w:r w:rsidR="00A112F4">
        <w:rPr>
          <w:b w:val="0"/>
          <w:bCs/>
          <w:sz w:val="20"/>
          <w:szCs w:val="20"/>
          <w14:ligatures w14:val="standard"/>
        </w:rPr>
        <w:t xml:space="preserve">quindi </w:t>
      </w:r>
      <w:r w:rsidR="008C3170">
        <w:rPr>
          <w:b w:val="0"/>
          <w:bCs/>
          <w:sz w:val="20"/>
          <w:szCs w:val="20"/>
          <w14:ligatures w14:val="standard"/>
        </w:rPr>
        <w:t xml:space="preserve">necessita </w:t>
      </w:r>
      <w:r w:rsidR="00A112F4">
        <w:rPr>
          <w:b w:val="0"/>
          <w:bCs/>
          <w:sz w:val="20"/>
          <w:szCs w:val="20"/>
          <w14:ligatures w14:val="standard"/>
        </w:rPr>
        <w:t xml:space="preserve">di essere </w:t>
      </w:r>
      <w:r w:rsidR="003200D7">
        <w:rPr>
          <w:b w:val="0"/>
          <w:bCs/>
          <w:sz w:val="20"/>
          <w:szCs w:val="20"/>
          <w14:ligatures w14:val="standard"/>
        </w:rPr>
        <w:t>ospedalizzato</w:t>
      </w:r>
      <w:r w:rsidR="00A112F4">
        <w:rPr>
          <w:b w:val="0"/>
          <w:bCs/>
          <w:sz w:val="20"/>
          <w:szCs w:val="20"/>
          <w14:ligatures w14:val="standard"/>
        </w:rPr>
        <w:t xml:space="preserve"> </w:t>
      </w:r>
      <w:r w:rsidR="003200D7">
        <w:rPr>
          <w:b w:val="0"/>
          <w:bCs/>
          <w:sz w:val="20"/>
          <w:szCs w:val="20"/>
          <w14:ligatures w14:val="standard"/>
        </w:rPr>
        <w:t>e</w:t>
      </w:r>
      <w:r w:rsidR="00A112F4">
        <w:rPr>
          <w:b w:val="0"/>
          <w:bCs/>
          <w:sz w:val="20"/>
          <w:szCs w:val="20"/>
          <w14:ligatures w14:val="standard"/>
        </w:rPr>
        <w:t>d</w:t>
      </w:r>
      <w:r w:rsidR="003200D7">
        <w:rPr>
          <w:b w:val="0"/>
          <w:bCs/>
          <w:sz w:val="20"/>
          <w:szCs w:val="20"/>
          <w14:ligatures w14:val="standard"/>
        </w:rPr>
        <w:t xml:space="preserve"> occupare un posto letto </w:t>
      </w:r>
      <w:r w:rsidR="00A112F4">
        <w:rPr>
          <w:b w:val="0"/>
          <w:bCs/>
          <w:sz w:val="20"/>
          <w:szCs w:val="20"/>
          <w14:ligatures w14:val="standard"/>
        </w:rPr>
        <w:t>in quel</w:t>
      </w:r>
      <w:r w:rsidR="003200D7">
        <w:rPr>
          <w:b w:val="0"/>
          <w:bCs/>
          <w:sz w:val="20"/>
          <w:szCs w:val="20"/>
          <w14:ligatures w14:val="standard"/>
        </w:rPr>
        <w:t xml:space="preserve"> reparto</w:t>
      </w:r>
      <w:r w:rsidR="00BD28D4">
        <w:rPr>
          <w:b w:val="0"/>
          <w:bCs/>
          <w:sz w:val="20"/>
          <w:szCs w:val="20"/>
          <w14:ligatures w14:val="standard"/>
        </w:rPr>
        <w:t>)</w:t>
      </w:r>
      <w:r w:rsidR="00BC4BCA">
        <w:rPr>
          <w:b w:val="0"/>
          <w:bCs/>
          <w:sz w:val="20"/>
          <w:szCs w:val="20"/>
          <w14:ligatures w14:val="standard"/>
        </w:rPr>
        <w:t xml:space="preserve"> </w:t>
      </w:r>
      <w:r w:rsidR="002C38EB">
        <w:rPr>
          <w:b w:val="0"/>
          <w:bCs/>
          <w:sz w:val="20"/>
          <w:szCs w:val="20"/>
          <w14:ligatures w14:val="standard"/>
        </w:rPr>
        <w:t>lo</w:t>
      </w:r>
      <w:r w:rsidR="00BC4BCA">
        <w:rPr>
          <w:b w:val="0"/>
          <w:bCs/>
          <w:sz w:val="20"/>
          <w:szCs w:val="20"/>
          <w14:ligatures w14:val="standard"/>
        </w:rPr>
        <w:t xml:space="preserve"> si </w:t>
      </w:r>
      <w:r w:rsidR="00B83928">
        <w:rPr>
          <w:b w:val="0"/>
          <w:bCs/>
          <w:sz w:val="20"/>
          <w:szCs w:val="20"/>
          <w14:ligatures w14:val="standard"/>
        </w:rPr>
        <w:t>mette in attesa</w:t>
      </w:r>
      <w:r w:rsidR="00CB054C">
        <w:rPr>
          <w:b w:val="0"/>
          <w:bCs/>
          <w:sz w:val="20"/>
          <w:szCs w:val="20"/>
          <w14:ligatures w14:val="standard"/>
        </w:rPr>
        <w:t xml:space="preserve"> </w:t>
      </w:r>
      <w:r w:rsidR="00CB054C">
        <w:rPr>
          <w:b w:val="0"/>
          <w:bCs/>
          <w:sz w:val="20"/>
          <w:szCs w:val="20"/>
          <w14:ligatures w14:val="standard"/>
        </w:rPr>
        <w:t>di un posto libero</w:t>
      </w:r>
      <w:r w:rsidR="00BC4BCA">
        <w:rPr>
          <w:b w:val="0"/>
          <w:bCs/>
          <w:sz w:val="20"/>
          <w:szCs w:val="20"/>
          <w14:ligatures w14:val="standard"/>
        </w:rPr>
        <w:t xml:space="preserve"> in funzione del proprio colore. Durante questa attesa, il paziente viene trattenuto nel pronto soccorso.</w:t>
      </w:r>
      <w:r w:rsidR="00EC6585">
        <w:rPr>
          <w:b w:val="0"/>
          <w:bCs/>
          <w:sz w:val="20"/>
          <w:szCs w:val="20"/>
          <w14:ligatures w14:val="standard"/>
        </w:rPr>
        <w:t xml:space="preserve"> Ai reparti possono accervi anche pazienti non-covid su prenotazione. Questi sono detti </w:t>
      </w:r>
      <w:r w:rsidR="00EC6585">
        <w:rPr>
          <w:b w:val="0"/>
          <w:bCs/>
          <w:sz w:val="20"/>
          <w:szCs w:val="20"/>
          <w14:ligatures w14:val="standard"/>
        </w:rPr>
        <w:t>"ricover</w:t>
      </w:r>
      <w:r w:rsidR="00EC6585">
        <w:rPr>
          <w:b w:val="0"/>
          <w:bCs/>
          <w:sz w:val="20"/>
          <w:szCs w:val="20"/>
          <w14:ligatures w14:val="standard"/>
        </w:rPr>
        <w:t>i</w:t>
      </w:r>
      <w:r w:rsidR="00EC6585">
        <w:rPr>
          <w:b w:val="0"/>
          <w:bCs/>
          <w:sz w:val="20"/>
          <w:szCs w:val="20"/>
          <w14:ligatures w14:val="standard"/>
        </w:rPr>
        <w:t xml:space="preserve"> programmat</w:t>
      </w:r>
      <w:r w:rsidR="00352AAD">
        <w:rPr>
          <w:b w:val="0"/>
          <w:bCs/>
          <w:sz w:val="20"/>
          <w:szCs w:val="20"/>
          <w14:ligatures w14:val="standard"/>
        </w:rPr>
        <w:t>i</w:t>
      </w:r>
      <w:r w:rsidR="00EC6585">
        <w:rPr>
          <w:b w:val="0"/>
          <w:bCs/>
          <w:sz w:val="20"/>
          <w:szCs w:val="20"/>
          <w14:ligatures w14:val="standard"/>
        </w:rPr>
        <w:t>"</w:t>
      </w:r>
      <w:r w:rsidR="00DA05D6">
        <w:rPr>
          <w:b w:val="0"/>
          <w:bCs/>
          <w:sz w:val="20"/>
          <w:szCs w:val="20"/>
          <w14:ligatures w14:val="standard"/>
        </w:rPr>
        <w:t xml:space="preserve">. </w:t>
      </w:r>
      <w:r w:rsidR="004B628E">
        <w:rPr>
          <w:b w:val="0"/>
          <w:bCs/>
          <w:sz w:val="20"/>
          <w:szCs w:val="20"/>
          <w14:ligatures w14:val="standard"/>
        </w:rPr>
        <w:t>Un</w:t>
      </w:r>
      <w:r w:rsidR="00152D9A">
        <w:rPr>
          <w:b w:val="0"/>
          <w:bCs/>
          <w:sz w:val="20"/>
          <w:szCs w:val="20"/>
          <w14:ligatures w14:val="standard"/>
        </w:rPr>
        <w:t xml:space="preserve"> pazient</w:t>
      </w:r>
      <w:r w:rsidR="004B628E">
        <w:rPr>
          <w:b w:val="0"/>
          <w:bCs/>
          <w:sz w:val="20"/>
          <w:szCs w:val="20"/>
          <w14:ligatures w14:val="standard"/>
        </w:rPr>
        <w:t>e</w:t>
      </w:r>
      <w:r w:rsidR="00152D9A">
        <w:rPr>
          <w:b w:val="0"/>
          <w:bCs/>
          <w:sz w:val="20"/>
          <w:szCs w:val="20"/>
          <w14:ligatures w14:val="standard"/>
        </w:rPr>
        <w:t xml:space="preserve"> che acce</w:t>
      </w:r>
      <w:r w:rsidR="0014138A">
        <w:rPr>
          <w:b w:val="0"/>
          <w:bCs/>
          <w:sz w:val="20"/>
          <w:szCs w:val="20"/>
          <w14:ligatures w14:val="standard"/>
        </w:rPr>
        <w:t>de</w:t>
      </w:r>
      <w:r w:rsidR="00152D9A">
        <w:rPr>
          <w:b w:val="0"/>
          <w:bCs/>
          <w:sz w:val="20"/>
          <w:szCs w:val="20"/>
          <w14:ligatures w14:val="standard"/>
        </w:rPr>
        <w:t xml:space="preserve"> dal pronto soccorso supera sempre un paziente con un ricovero programmato. </w:t>
      </w:r>
      <w:r w:rsidR="00E0221C">
        <w:rPr>
          <w:b w:val="0"/>
          <w:bCs/>
          <w:sz w:val="20"/>
          <w:szCs w:val="20"/>
          <w14:ligatures w14:val="standard"/>
        </w:rPr>
        <w:t>I pazienti covid accedono all’ospedale tra</w:t>
      </w:r>
      <w:r w:rsidR="00B01F09">
        <w:rPr>
          <w:b w:val="0"/>
          <w:bCs/>
          <w:sz w:val="20"/>
          <w:szCs w:val="20"/>
          <w14:ligatures w14:val="standard"/>
        </w:rPr>
        <w:t>mite un pronto soccorso apposito</w:t>
      </w:r>
      <w:r w:rsidR="00E747F3">
        <w:rPr>
          <w:b w:val="0"/>
          <w:bCs/>
          <w:sz w:val="20"/>
          <w:szCs w:val="20"/>
          <w14:ligatures w14:val="standard"/>
        </w:rPr>
        <w:t xml:space="preserve"> e separato</w:t>
      </w:r>
      <w:r w:rsidR="00526994">
        <w:rPr>
          <w:b w:val="0"/>
          <w:bCs/>
          <w:sz w:val="20"/>
          <w:szCs w:val="20"/>
          <w14:ligatures w14:val="standard"/>
        </w:rPr>
        <w:t xml:space="preserve"> dal precedente</w:t>
      </w:r>
      <w:r w:rsidR="00B01F09">
        <w:rPr>
          <w:b w:val="0"/>
          <w:bCs/>
          <w:sz w:val="20"/>
          <w:szCs w:val="20"/>
          <w14:ligatures w14:val="standard"/>
        </w:rPr>
        <w:t>.</w:t>
      </w:r>
      <w:r w:rsidR="00526994">
        <w:rPr>
          <w:b w:val="0"/>
          <w:bCs/>
          <w:sz w:val="20"/>
          <w:szCs w:val="20"/>
          <w14:ligatures w14:val="standard"/>
        </w:rPr>
        <w:t xml:space="preserve"> In questo pronto soccorso i pazienti vi accedono solo se sono positivi al Covid, quindi hanno avuto un tampone positivo nel passato, </w:t>
      </w:r>
      <w:r w:rsidR="00F21F84">
        <w:rPr>
          <w:b w:val="0"/>
          <w:bCs/>
          <w:sz w:val="20"/>
          <w:szCs w:val="20"/>
          <w14:ligatures w14:val="standard"/>
        </w:rPr>
        <w:t>e le loro condizioni di salute si sono aggravate.</w:t>
      </w:r>
      <w:r w:rsidR="008254E4">
        <w:rPr>
          <w:b w:val="0"/>
          <w:bCs/>
          <w:sz w:val="20"/>
          <w:szCs w:val="20"/>
          <w14:ligatures w14:val="standard"/>
        </w:rPr>
        <w:t xml:space="preserve"> </w:t>
      </w:r>
      <w:r w:rsidR="00042836">
        <w:rPr>
          <w:b w:val="0"/>
          <w:bCs/>
          <w:sz w:val="20"/>
          <w:szCs w:val="20"/>
          <w14:ligatures w14:val="standard"/>
        </w:rPr>
        <w:t xml:space="preserve">Inizialmente, </w:t>
      </w:r>
      <w:r w:rsidR="00763131">
        <w:rPr>
          <w:b w:val="0"/>
          <w:bCs/>
          <w:sz w:val="20"/>
          <w:szCs w:val="20"/>
          <w14:ligatures w14:val="standard"/>
        </w:rPr>
        <w:t xml:space="preserve">gli ospedali </w:t>
      </w:r>
      <w:r w:rsidR="000F1956">
        <w:rPr>
          <w:b w:val="0"/>
          <w:bCs/>
          <w:sz w:val="20"/>
          <w:szCs w:val="20"/>
          <w14:ligatures w14:val="standard"/>
        </w:rPr>
        <w:t>C</w:t>
      </w:r>
      <w:r w:rsidR="00763131">
        <w:rPr>
          <w:b w:val="0"/>
          <w:bCs/>
          <w:sz w:val="20"/>
          <w:szCs w:val="20"/>
          <w14:ligatures w14:val="standard"/>
        </w:rPr>
        <w:t xml:space="preserve">ovid portano </w:t>
      </w:r>
      <w:r w:rsidR="00042836">
        <w:rPr>
          <w:b w:val="0"/>
          <w:bCs/>
          <w:sz w:val="20"/>
          <w:szCs w:val="20"/>
          <w14:ligatures w14:val="standard"/>
        </w:rPr>
        <w:t xml:space="preserve">i pazienti affetti </w:t>
      </w:r>
      <w:r w:rsidR="00763131">
        <w:rPr>
          <w:b w:val="0"/>
          <w:bCs/>
          <w:sz w:val="20"/>
          <w:szCs w:val="20"/>
          <w14:ligatures w14:val="standard"/>
        </w:rPr>
        <w:t>dalla suddetta malattia</w:t>
      </w:r>
      <w:r w:rsidR="00042836">
        <w:rPr>
          <w:b w:val="0"/>
          <w:bCs/>
          <w:sz w:val="20"/>
          <w:szCs w:val="20"/>
          <w14:ligatures w14:val="standard"/>
        </w:rPr>
        <w:t xml:space="preserve"> nel reparto </w:t>
      </w:r>
      <w:r w:rsidR="00042836">
        <w:rPr>
          <w:b w:val="0"/>
          <w:bCs/>
          <w:sz w:val="20"/>
          <w:szCs w:val="20"/>
          <w14:ligatures w14:val="standard"/>
        </w:rPr>
        <w:t xml:space="preserve">di Malattie infettive fintanto che </w:t>
      </w:r>
      <w:r w:rsidR="00DD7755">
        <w:rPr>
          <w:b w:val="0"/>
          <w:bCs/>
          <w:sz w:val="20"/>
          <w:szCs w:val="20"/>
          <w14:ligatures w14:val="standard"/>
        </w:rPr>
        <w:t>la capienza lo permette</w:t>
      </w:r>
      <w:r w:rsidR="00BD504A">
        <w:rPr>
          <w:b w:val="0"/>
          <w:bCs/>
          <w:sz w:val="20"/>
          <w:szCs w:val="20"/>
          <w14:ligatures w14:val="standard"/>
        </w:rPr>
        <w:t xml:space="preserve"> &lt;</w:t>
      </w:r>
      <w:r w:rsidR="00BD504A" w:rsidRPr="00001770">
        <w:rPr>
          <w:b w:val="0"/>
          <w:bCs/>
          <w:color w:val="FF0000"/>
          <w:sz w:val="20"/>
          <w:szCs w:val="20"/>
          <w14:ligatures w14:val="standard"/>
        </w:rPr>
        <w:t>sarà così ?</w:t>
      </w:r>
      <w:r w:rsidR="00BD504A">
        <w:rPr>
          <w:b w:val="0"/>
          <w:bCs/>
          <w:sz w:val="20"/>
          <w:szCs w:val="20"/>
          <w14:ligatures w14:val="standard"/>
        </w:rPr>
        <w:t>&gt;</w:t>
      </w:r>
      <w:r w:rsidR="00042836">
        <w:rPr>
          <w:b w:val="0"/>
          <w:bCs/>
          <w:sz w:val="20"/>
          <w:szCs w:val="20"/>
          <w14:ligatures w14:val="standard"/>
        </w:rPr>
        <w:t xml:space="preserve">. </w:t>
      </w:r>
      <w:r w:rsidR="00F635C6" w:rsidRPr="0057767D">
        <w:rPr>
          <w:b w:val="0"/>
          <w:bCs/>
          <w:color w:val="000000" w:themeColor="text1"/>
          <w:sz w:val="20"/>
          <w:szCs w:val="20"/>
          <w14:ligatures w14:val="standard"/>
        </w:rPr>
        <w:t>Le direttive di &lt;</w:t>
      </w:r>
      <w:r w:rsidR="00F635C6" w:rsidRPr="0057767D">
        <w:rPr>
          <w:b w:val="0"/>
          <w:bCs/>
          <w:color w:val="FF0000"/>
          <w:sz w:val="20"/>
          <w:szCs w:val="20"/>
          <w14:ligatures w14:val="standard"/>
        </w:rPr>
        <w:t>scrivi nome ente</w:t>
      </w:r>
      <w:r w:rsidR="00F635C6" w:rsidRPr="0057767D">
        <w:rPr>
          <w:b w:val="0"/>
          <w:bCs/>
          <w:color w:val="000000" w:themeColor="text1"/>
          <w:sz w:val="20"/>
          <w:szCs w:val="20"/>
          <w14:ligatures w14:val="standard"/>
        </w:rPr>
        <w:t>&gt;</w:t>
      </w:r>
      <w:r w:rsidR="00BD0D7A" w:rsidRPr="0057767D">
        <w:rPr>
          <w:b w:val="0"/>
          <w:bCs/>
          <w:color w:val="000000" w:themeColor="text1"/>
          <w:sz w:val="20"/>
          <w:szCs w:val="20"/>
          <w14:ligatures w14:val="standard"/>
        </w:rPr>
        <w:t xml:space="preserve">, </w:t>
      </w:r>
      <w:r w:rsidR="00D86812" w:rsidRPr="0057767D">
        <w:rPr>
          <w:b w:val="0"/>
          <w:bCs/>
          <w:color w:val="000000" w:themeColor="text1"/>
          <w:sz w:val="20"/>
          <w:szCs w:val="20"/>
          <w14:ligatures w14:val="standard"/>
        </w:rPr>
        <w:t>impongono</w:t>
      </w:r>
      <w:r w:rsidR="00F635C6" w:rsidRPr="0057767D">
        <w:rPr>
          <w:b w:val="0"/>
          <w:bCs/>
          <w:color w:val="000000" w:themeColor="text1"/>
          <w:sz w:val="20"/>
          <w:szCs w:val="20"/>
          <w14:ligatures w14:val="standard"/>
        </w:rPr>
        <w:t xml:space="preserve"> </w:t>
      </w:r>
      <w:r w:rsidR="00D86812" w:rsidRPr="0057767D">
        <w:rPr>
          <w:b w:val="0"/>
          <w:bCs/>
          <w:color w:val="000000" w:themeColor="text1"/>
          <w:sz w:val="20"/>
          <w:szCs w:val="20"/>
          <w14:ligatures w14:val="standard"/>
        </w:rPr>
        <w:t>all’ospedale</w:t>
      </w:r>
      <w:r w:rsidR="00F635C6" w:rsidRPr="0057767D">
        <w:rPr>
          <w:b w:val="0"/>
          <w:bCs/>
          <w:color w:val="000000" w:themeColor="text1"/>
          <w:sz w:val="20"/>
          <w:szCs w:val="20"/>
          <w14:ligatures w14:val="standard"/>
        </w:rPr>
        <w:t xml:space="preserve"> Covid </w:t>
      </w:r>
      <w:r w:rsidR="0053510A" w:rsidRPr="0057767D">
        <w:rPr>
          <w:b w:val="0"/>
          <w:bCs/>
          <w:color w:val="000000" w:themeColor="text1"/>
          <w:sz w:val="20"/>
          <w:szCs w:val="20"/>
          <w14:ligatures w14:val="standard"/>
        </w:rPr>
        <w:t>di trattare la malattia con la massima priorità, anche a discapito degli altri servizi</w:t>
      </w:r>
      <w:r w:rsidR="00F635C6">
        <w:rPr>
          <w:b w:val="0"/>
          <w:bCs/>
          <w:sz w:val="20"/>
          <w:szCs w:val="20"/>
          <w14:ligatures w14:val="standard"/>
        </w:rPr>
        <w:t xml:space="preserve">. </w:t>
      </w:r>
      <w:r w:rsidR="00FA1FE0">
        <w:rPr>
          <w:b w:val="0"/>
          <w:bCs/>
          <w:sz w:val="20"/>
          <w:szCs w:val="20"/>
          <w14:ligatures w14:val="standard"/>
        </w:rPr>
        <w:t>Per questa ragione, quando</w:t>
      </w:r>
      <w:r w:rsidR="00756F13">
        <w:rPr>
          <w:b w:val="0"/>
          <w:bCs/>
          <w:sz w:val="20"/>
          <w:szCs w:val="20"/>
          <w14:ligatures w14:val="standard"/>
        </w:rPr>
        <w:t xml:space="preserve"> </w:t>
      </w:r>
      <w:r w:rsidR="00057818">
        <w:rPr>
          <w:b w:val="0"/>
          <w:bCs/>
          <w:sz w:val="20"/>
          <w:szCs w:val="20"/>
          <w14:ligatures w14:val="standard"/>
        </w:rPr>
        <w:t>l’occupazione dei posti letto del reparto covid</w:t>
      </w:r>
      <w:r w:rsidR="00756F13">
        <w:rPr>
          <w:b w:val="0"/>
          <w:bCs/>
          <w:sz w:val="20"/>
          <w:szCs w:val="20"/>
          <w14:ligatures w14:val="standard"/>
        </w:rPr>
        <w:t xml:space="preserve"> </w:t>
      </w:r>
      <w:r w:rsidR="00057818">
        <w:rPr>
          <w:b w:val="0"/>
          <w:bCs/>
          <w:sz w:val="20"/>
          <w:szCs w:val="20"/>
          <w14:ligatures w14:val="standard"/>
        </w:rPr>
        <w:t>ha raggiunto un certo valore di soglia</w:t>
      </w:r>
      <w:r w:rsidR="00756F13">
        <w:rPr>
          <w:b w:val="0"/>
          <w:bCs/>
          <w:sz w:val="20"/>
          <w:szCs w:val="20"/>
          <w14:ligatures w14:val="standard"/>
        </w:rPr>
        <w:t xml:space="preserve">, </w:t>
      </w:r>
      <w:r w:rsidR="00F635C6">
        <w:rPr>
          <w:b w:val="0"/>
          <w:bCs/>
          <w:sz w:val="20"/>
          <w:szCs w:val="20"/>
          <w14:ligatures w14:val="standard"/>
        </w:rPr>
        <w:t xml:space="preserve">si deve preventivamente </w:t>
      </w:r>
      <w:r w:rsidR="000D7DAA">
        <w:rPr>
          <w:b w:val="0"/>
          <w:bCs/>
          <w:sz w:val="20"/>
          <w:szCs w:val="20"/>
          <w14:ligatures w14:val="standard"/>
        </w:rPr>
        <w:t xml:space="preserve">ampliare </w:t>
      </w:r>
      <w:r w:rsidR="001F2AD1">
        <w:rPr>
          <w:b w:val="0"/>
          <w:bCs/>
          <w:sz w:val="20"/>
          <w:szCs w:val="20"/>
          <w14:ligatures w14:val="standard"/>
        </w:rPr>
        <w:t>il</w:t>
      </w:r>
      <w:r w:rsidR="000D7DAA">
        <w:rPr>
          <w:b w:val="0"/>
          <w:bCs/>
          <w:sz w:val="20"/>
          <w:szCs w:val="20"/>
          <w14:ligatures w14:val="standard"/>
        </w:rPr>
        <w:t xml:space="preserve"> reparto</w:t>
      </w:r>
      <w:r w:rsidR="00E11BB0">
        <w:rPr>
          <w:b w:val="0"/>
          <w:bCs/>
          <w:sz w:val="20"/>
          <w:szCs w:val="20"/>
          <w14:ligatures w14:val="standard"/>
        </w:rPr>
        <w:t xml:space="preserve">. </w:t>
      </w:r>
      <w:r w:rsidR="009D1808">
        <w:rPr>
          <w:b w:val="0"/>
          <w:bCs/>
          <w:sz w:val="20"/>
          <w:szCs w:val="20"/>
          <w14:ligatures w14:val="standard"/>
        </w:rPr>
        <w:t>Per l’ampliamento si opera</w:t>
      </w:r>
      <w:r w:rsidR="00456F07">
        <w:rPr>
          <w:b w:val="0"/>
          <w:bCs/>
          <w:sz w:val="20"/>
          <w:szCs w:val="20"/>
          <w14:ligatures w14:val="standard"/>
        </w:rPr>
        <w:t xml:space="preserve"> </w:t>
      </w:r>
      <w:r w:rsidR="001D2FEE">
        <w:rPr>
          <w:b w:val="0"/>
          <w:bCs/>
          <w:sz w:val="20"/>
          <w:szCs w:val="20"/>
          <w14:ligatures w14:val="standard"/>
        </w:rPr>
        <w:t>come di seguito.</w:t>
      </w:r>
      <w:r w:rsidR="00456F07">
        <w:rPr>
          <w:b w:val="0"/>
          <w:bCs/>
          <w:sz w:val="20"/>
          <w:szCs w:val="20"/>
          <w14:ligatures w14:val="standard"/>
        </w:rPr>
        <w:t xml:space="preserve"> </w:t>
      </w:r>
      <w:r w:rsidR="00C91454">
        <w:rPr>
          <w:b w:val="0"/>
          <w:bCs/>
          <w:sz w:val="20"/>
          <w:szCs w:val="20"/>
          <w14:ligatures w14:val="standard"/>
        </w:rPr>
        <w:t>Vi è una fase iniziale in c</w:t>
      </w:r>
      <w:r w:rsidR="00877239">
        <w:rPr>
          <w:b w:val="0"/>
          <w:bCs/>
          <w:sz w:val="20"/>
          <w:szCs w:val="20"/>
          <w14:ligatures w14:val="standard"/>
        </w:rPr>
        <w:t>ui :</w:t>
      </w:r>
    </w:p>
    <w:p w14:paraId="11F8DF90" w14:textId="04CF3DE1" w:rsidR="00C91454" w:rsidRDefault="00C91454" w:rsidP="00C91454">
      <w:pPr>
        <w:pStyle w:val="AbsHead"/>
        <w:numPr>
          <w:ilvl w:val="0"/>
          <w:numId w:val="37"/>
        </w:numPr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Si identifica il reparto da dismettere, cioè il reparto che può smaltire più velocemente i pazienti che attualmente occupano un posto letto. Si impedisce l’accesso ai posti letto liberi per questo reparto</w:t>
      </w:r>
    </w:p>
    <w:p w14:paraId="732D2D15" w14:textId="1E0993F3" w:rsidR="0076152D" w:rsidRDefault="0068310F" w:rsidP="00C91454">
      <w:pPr>
        <w:pStyle w:val="AbsHead"/>
        <w:numPr>
          <w:ilvl w:val="0"/>
          <w:numId w:val="37"/>
        </w:numPr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Tutti i pazienti in coda per il reparto da dismettere vengono</w:t>
      </w:r>
      <w:r w:rsidRPr="0068310F">
        <w:rPr>
          <w:b w:val="0"/>
          <w:bCs/>
          <w:sz w:val="20"/>
          <w:szCs w:val="20"/>
          <w14:ligatures w14:val="standard"/>
        </w:rPr>
        <w:t xml:space="preserve"> </w:t>
      </w:r>
      <w:r>
        <w:rPr>
          <w:b w:val="0"/>
          <w:bCs/>
          <w:sz w:val="20"/>
          <w:szCs w:val="20"/>
          <w14:ligatures w14:val="standard"/>
        </w:rPr>
        <w:t xml:space="preserve">accodati </w:t>
      </w:r>
      <w:r>
        <w:rPr>
          <w:b w:val="0"/>
          <w:bCs/>
          <w:sz w:val="20"/>
          <w:szCs w:val="20"/>
          <w14:ligatures w14:val="standard"/>
        </w:rPr>
        <w:t>in un altro reparto, detto</w:t>
      </w:r>
      <w:r>
        <w:rPr>
          <w:b w:val="0"/>
          <w:bCs/>
          <w:sz w:val="20"/>
          <w:szCs w:val="20"/>
          <w14:ligatures w14:val="standard"/>
        </w:rPr>
        <w:t xml:space="preserve"> reparto di destinazione</w:t>
      </w:r>
      <w:r>
        <w:rPr>
          <w:b w:val="0"/>
          <w:bCs/>
          <w:sz w:val="20"/>
          <w:szCs w:val="20"/>
          <w14:ligatures w14:val="standard"/>
        </w:rPr>
        <w:t>,</w:t>
      </w:r>
      <w:r>
        <w:rPr>
          <w:b w:val="0"/>
          <w:bCs/>
          <w:sz w:val="20"/>
          <w:szCs w:val="20"/>
          <w14:ligatures w14:val="standard"/>
        </w:rPr>
        <w:t xml:space="preserve"> e</w:t>
      </w:r>
      <w:r w:rsidR="00961336">
        <w:rPr>
          <w:b w:val="0"/>
          <w:bCs/>
          <w:sz w:val="20"/>
          <w:szCs w:val="20"/>
          <w14:ligatures w14:val="standard"/>
        </w:rPr>
        <w:t xml:space="preserve">d ordinati </w:t>
      </w:r>
      <w:r>
        <w:rPr>
          <w:b w:val="0"/>
          <w:bCs/>
          <w:sz w:val="20"/>
          <w:szCs w:val="20"/>
          <w14:ligatures w14:val="standard"/>
        </w:rPr>
        <w:t>in funzione della loro priorità e della loro data di arrivo</w:t>
      </w:r>
      <w:r w:rsidR="000736E6">
        <w:rPr>
          <w:b w:val="0"/>
          <w:bCs/>
          <w:sz w:val="20"/>
          <w:szCs w:val="20"/>
          <w14:ligatures w14:val="standard"/>
        </w:rPr>
        <w:t>. Anche i nuovi pazienti che avranno necessità del servizio erogato dal reparto da dismettere vengono inoltrati nel reparto di destinazione. A tutti gli effetti, il reparto di destinazione eroga i servizi di due reparti in contemporanea usando lo stesso numero di letti che aveva in precedenza</w:t>
      </w:r>
    </w:p>
    <w:p w14:paraId="460E0C0D" w14:textId="243034E2" w:rsidR="00810651" w:rsidRDefault="00166D17" w:rsidP="00F40C06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Non appena tut</w:t>
      </w:r>
      <w:r w:rsidR="00F75992">
        <w:rPr>
          <w:b w:val="0"/>
          <w:bCs/>
          <w:sz w:val="20"/>
          <w:szCs w:val="20"/>
          <w14:ligatures w14:val="standard"/>
        </w:rPr>
        <w:t>t</w:t>
      </w:r>
      <w:r>
        <w:rPr>
          <w:b w:val="0"/>
          <w:bCs/>
          <w:sz w:val="20"/>
          <w:szCs w:val="20"/>
          <w14:ligatures w14:val="standard"/>
        </w:rPr>
        <w:t>i i posti letto si sono liberati, i</w:t>
      </w:r>
      <w:r w:rsidR="00B60A2D">
        <w:rPr>
          <w:b w:val="0"/>
          <w:bCs/>
          <w:sz w:val="20"/>
          <w:szCs w:val="20"/>
          <w14:ligatures w14:val="standard"/>
        </w:rPr>
        <w:t>l reparto da dismettere diventa reparto covid, e</w:t>
      </w:r>
      <w:r w:rsidR="003526FB">
        <w:rPr>
          <w:b w:val="0"/>
          <w:bCs/>
          <w:sz w:val="20"/>
          <w:szCs w:val="20"/>
          <w14:ligatures w14:val="standard"/>
        </w:rPr>
        <w:t xml:space="preserve">d </w:t>
      </w:r>
      <w:r w:rsidR="00B60A2D">
        <w:rPr>
          <w:b w:val="0"/>
          <w:bCs/>
          <w:sz w:val="20"/>
          <w:szCs w:val="20"/>
          <w14:ligatures w14:val="standard"/>
        </w:rPr>
        <w:t>i posti lett</w:t>
      </w:r>
      <w:r w:rsidR="003240C0">
        <w:rPr>
          <w:b w:val="0"/>
          <w:bCs/>
          <w:sz w:val="20"/>
          <w:szCs w:val="20"/>
          <w14:ligatures w14:val="standard"/>
        </w:rPr>
        <w:t>o</w:t>
      </w:r>
      <w:r w:rsidR="00B60A2D">
        <w:rPr>
          <w:b w:val="0"/>
          <w:bCs/>
          <w:sz w:val="20"/>
          <w:szCs w:val="20"/>
          <w14:ligatures w14:val="standard"/>
        </w:rPr>
        <w:t xml:space="preserve"> di quel reparto si uniscono ai posti letto disponibili nell’ospedale per i pazienti covid</w:t>
      </w:r>
      <w:r w:rsidR="00B60A2D">
        <w:rPr>
          <w:b w:val="0"/>
          <w:bCs/>
          <w:sz w:val="20"/>
          <w:szCs w:val="20"/>
          <w14:ligatures w14:val="standard"/>
        </w:rPr>
        <w:t xml:space="preserve">. </w:t>
      </w:r>
      <w:r w:rsidR="009E5395">
        <w:rPr>
          <w:b w:val="0"/>
          <w:bCs/>
          <w:sz w:val="20"/>
          <w:szCs w:val="20"/>
          <w14:ligatures w14:val="standard"/>
        </w:rPr>
        <w:t xml:space="preserve">Allo stesso modo, con l’alleviamento dell’emergenza sanitaria, </w:t>
      </w:r>
      <w:r w:rsidR="005F5F84">
        <w:rPr>
          <w:b w:val="0"/>
          <w:bCs/>
          <w:sz w:val="20"/>
          <w:szCs w:val="20"/>
          <w14:ligatures w14:val="standard"/>
        </w:rPr>
        <w:t xml:space="preserve">e quindi con la riduzione della percentuale di posti letto occupati </w:t>
      </w:r>
      <w:r w:rsidR="0027049F">
        <w:rPr>
          <w:b w:val="0"/>
          <w:bCs/>
          <w:sz w:val="20"/>
          <w:szCs w:val="20"/>
          <w14:ligatures w14:val="standard"/>
        </w:rPr>
        <w:t>per</w:t>
      </w:r>
      <w:r w:rsidR="005F5F84">
        <w:rPr>
          <w:b w:val="0"/>
          <w:bCs/>
          <w:sz w:val="20"/>
          <w:szCs w:val="20"/>
          <w14:ligatures w14:val="standard"/>
        </w:rPr>
        <w:t xml:space="preserve"> Covid, </w:t>
      </w:r>
      <w:r w:rsidR="009E5395">
        <w:rPr>
          <w:b w:val="0"/>
          <w:bCs/>
          <w:sz w:val="20"/>
          <w:szCs w:val="20"/>
          <w14:ligatures w14:val="standard"/>
        </w:rPr>
        <w:t xml:space="preserve">i vari reparti vengono sanificati e restituiti alla loro originale funzionalità. </w:t>
      </w:r>
      <w:r w:rsidR="00F24BBF">
        <w:rPr>
          <w:b w:val="0"/>
          <w:bCs/>
          <w:sz w:val="20"/>
          <w:szCs w:val="20"/>
          <w14:ligatures w14:val="standard"/>
        </w:rPr>
        <w:t>Se un paziente covid arriva al pronto soccorso mentre tutti i letti del reparto covid sono occupati (e l’ampliamento del reparto non è ancora stato terminato)</w:t>
      </w:r>
      <w:r w:rsidR="003C7165">
        <w:rPr>
          <w:b w:val="0"/>
          <w:bCs/>
          <w:sz w:val="20"/>
          <w:szCs w:val="20"/>
          <w14:ligatures w14:val="standard"/>
        </w:rPr>
        <w:t>,</w:t>
      </w:r>
      <w:r w:rsidR="00F24BBF">
        <w:rPr>
          <w:b w:val="0"/>
          <w:bCs/>
          <w:sz w:val="20"/>
          <w:szCs w:val="20"/>
          <w14:ligatures w14:val="standard"/>
        </w:rPr>
        <w:t xml:space="preserve"> il paziente viene rifiutato</w:t>
      </w:r>
      <w:r w:rsidR="008C6200">
        <w:rPr>
          <w:b w:val="0"/>
          <w:bCs/>
          <w:sz w:val="20"/>
          <w:szCs w:val="20"/>
          <w14:ligatures w14:val="standard"/>
        </w:rPr>
        <w:t>.</w:t>
      </w:r>
    </w:p>
    <w:p w14:paraId="4043BD37" w14:textId="7ED22FA0" w:rsidR="000D7DAA" w:rsidRDefault="000D7DAA" w:rsidP="00F40C06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&lt;</w:t>
      </w:r>
      <w:r w:rsidRPr="000D7DAA">
        <w:rPr>
          <w:b w:val="0"/>
          <w:bCs/>
          <w:color w:val="FF0000"/>
          <w:sz w:val="20"/>
          <w:szCs w:val="20"/>
          <w14:ligatures w14:val="standard"/>
        </w:rPr>
        <w:t>Quelli di malattie infettive vanno insieme a quelli covid ? Oppure c’è proprio un reparto covid ?</w:t>
      </w:r>
      <w:r>
        <w:rPr>
          <w:b w:val="0"/>
          <w:bCs/>
          <w:sz w:val="20"/>
          <w:szCs w:val="20"/>
          <w14:ligatures w14:val="standard"/>
        </w:rPr>
        <w:t>&gt;</w:t>
      </w:r>
    </w:p>
    <w:p w14:paraId="38D9E2A4" w14:textId="6DC801F7" w:rsidR="007F4444" w:rsidRDefault="008D319A" w:rsidP="00F40C06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L’obietto dello studio è di rappresentare la realtà ospedaliera durante l’emergenza covid</w:t>
      </w:r>
      <w:r w:rsidR="009F6AA2">
        <w:rPr>
          <w:b w:val="0"/>
          <w:bCs/>
          <w:sz w:val="20"/>
          <w:szCs w:val="20"/>
          <w14:ligatures w14:val="standard"/>
        </w:rPr>
        <w:t xml:space="preserve">, concentradosi </w:t>
      </w:r>
      <w:r w:rsidR="009F6AA2">
        <w:rPr>
          <w:b w:val="0"/>
          <w:bCs/>
          <w:sz w:val="20"/>
          <w:szCs w:val="20"/>
          <w14:ligatures w14:val="standard"/>
        </w:rPr>
        <w:lastRenderedPageBreak/>
        <w:t>principalmente sull’andamento degli accessi ai vari reparti e sull’occupazione dei posti letto. Si vuole analizzare come varia il tempo di attesa, il tempo di risposta ed il numero di persone in coda per i servizi erogati da ciascun reparto in funzione degli accessi d</w:t>
      </w:r>
      <w:r w:rsidR="001B7CC2">
        <w:rPr>
          <w:b w:val="0"/>
          <w:bCs/>
          <w:sz w:val="20"/>
          <w:szCs w:val="20"/>
          <w14:ligatures w14:val="standard"/>
        </w:rPr>
        <w:t>ei</w:t>
      </w:r>
      <w:r w:rsidR="009F6AA2">
        <w:rPr>
          <w:b w:val="0"/>
          <w:bCs/>
          <w:sz w:val="20"/>
          <w:szCs w:val="20"/>
          <w14:ligatures w14:val="standard"/>
        </w:rPr>
        <w:t xml:space="preserve"> pazienti covid nell’ospedale</w:t>
      </w:r>
      <w:r w:rsidR="004F5FC9">
        <w:rPr>
          <w:b w:val="0"/>
          <w:bCs/>
          <w:sz w:val="20"/>
          <w:szCs w:val="20"/>
          <w14:ligatures w14:val="standard"/>
        </w:rPr>
        <w:t>.</w:t>
      </w:r>
      <w:r w:rsidR="003C23D2">
        <w:rPr>
          <w:b w:val="0"/>
          <w:bCs/>
          <w:sz w:val="20"/>
          <w:szCs w:val="20"/>
          <w14:ligatures w14:val="standard"/>
        </w:rPr>
        <w:t xml:space="preserve"> Si vuole analizzare il numero di pazienti covid rifiutati per mancanza di spazio</w:t>
      </w:r>
      <w:r w:rsidR="00721D05">
        <w:rPr>
          <w:b w:val="0"/>
          <w:bCs/>
          <w:sz w:val="20"/>
          <w:szCs w:val="20"/>
          <w14:ligatures w14:val="standard"/>
        </w:rPr>
        <w:t xml:space="preserve"> al variare della soglia di ampliamento del reparto covid</w:t>
      </w:r>
      <w:r w:rsidR="003C23D2">
        <w:rPr>
          <w:b w:val="0"/>
          <w:bCs/>
          <w:sz w:val="20"/>
          <w:szCs w:val="20"/>
          <w14:ligatures w14:val="standard"/>
        </w:rPr>
        <w:t xml:space="preserve">. Infine, si vuole capire, una volta terminata l’emergenza covid, </w:t>
      </w:r>
      <w:r w:rsidR="005C34BE">
        <w:rPr>
          <w:b w:val="0"/>
          <w:bCs/>
          <w:sz w:val="20"/>
          <w:szCs w:val="20"/>
          <w14:ligatures w14:val="standard"/>
        </w:rPr>
        <w:t xml:space="preserve">se vi sono conseguenze a lungo termine sulla qualità dei servizi che </w:t>
      </w:r>
      <w:r w:rsidR="00A7589A">
        <w:rPr>
          <w:b w:val="0"/>
          <w:bCs/>
          <w:sz w:val="20"/>
          <w:szCs w:val="20"/>
          <w14:ligatures w14:val="standard"/>
        </w:rPr>
        <w:t>l’ospedale</w:t>
      </w:r>
      <w:r w:rsidR="005C34BE">
        <w:rPr>
          <w:b w:val="0"/>
          <w:bCs/>
          <w:sz w:val="20"/>
          <w:szCs w:val="20"/>
          <w14:ligatures w14:val="standard"/>
        </w:rPr>
        <w:t xml:space="preserve"> può offrire</w:t>
      </w:r>
      <w:r w:rsidR="00F07E7B">
        <w:rPr>
          <w:b w:val="0"/>
          <w:bCs/>
          <w:sz w:val="20"/>
          <w:szCs w:val="20"/>
          <w14:ligatures w14:val="standard"/>
        </w:rPr>
        <w:t>.</w:t>
      </w:r>
    </w:p>
    <w:p w14:paraId="6166DF49" w14:textId="7494595C" w:rsidR="0038564F" w:rsidRDefault="00E45465" w:rsidP="00BF6A55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In conclusione</w:t>
      </w:r>
      <w:r>
        <w:rPr>
          <w:b w:val="0"/>
          <w:bCs/>
          <w:sz w:val="20"/>
          <w:szCs w:val="20"/>
          <w14:ligatures w14:val="standard"/>
        </w:rPr>
        <w:t xml:space="preserve">, </w:t>
      </w:r>
      <w:r>
        <w:rPr>
          <w:b w:val="0"/>
          <w:bCs/>
          <w:sz w:val="20"/>
          <w:szCs w:val="20"/>
          <w14:ligatures w14:val="standard"/>
        </w:rPr>
        <w:t>si vuole proporre un</w:t>
      </w:r>
      <w:r>
        <w:rPr>
          <w:b w:val="0"/>
          <w:bCs/>
          <w:sz w:val="20"/>
          <w:szCs w:val="20"/>
          <w14:ligatures w14:val="standard"/>
        </w:rPr>
        <w:t xml:space="preserve"> algoritmo migliorativo</w:t>
      </w:r>
      <w:r>
        <w:rPr>
          <w:b w:val="0"/>
          <w:bCs/>
          <w:sz w:val="20"/>
          <w:szCs w:val="20"/>
          <w14:ligatures w14:val="standard"/>
        </w:rPr>
        <w:t xml:space="preserve"> che prevede la cooperazione di più ospedali covid per far fronte all’emergenza</w:t>
      </w:r>
      <w:r w:rsidR="00757F51">
        <w:rPr>
          <w:b w:val="0"/>
          <w:bCs/>
          <w:sz w:val="20"/>
          <w:szCs w:val="20"/>
          <w14:ligatures w14:val="standard"/>
        </w:rPr>
        <w:t xml:space="preserve">. </w:t>
      </w:r>
      <w:r w:rsidR="001D50B4">
        <w:rPr>
          <w:b w:val="0"/>
          <w:bCs/>
          <w:sz w:val="20"/>
          <w:szCs w:val="20"/>
          <w14:ligatures w14:val="standard"/>
        </w:rPr>
        <w:t xml:space="preserve">Quando </w:t>
      </w:r>
      <w:r w:rsidR="00F67237">
        <w:rPr>
          <w:b w:val="0"/>
          <w:bCs/>
          <w:sz w:val="20"/>
          <w:szCs w:val="20"/>
          <w14:ligatures w14:val="standard"/>
        </w:rPr>
        <w:t xml:space="preserve">l’occupazione </w:t>
      </w:r>
      <w:r w:rsidR="00433708">
        <w:rPr>
          <w:b w:val="0"/>
          <w:bCs/>
          <w:sz w:val="20"/>
          <w:szCs w:val="20"/>
          <w14:ligatures w14:val="standard"/>
        </w:rPr>
        <w:t>di un</w:t>
      </w:r>
      <w:r w:rsidR="001D50B4">
        <w:rPr>
          <w:b w:val="0"/>
          <w:bCs/>
          <w:sz w:val="20"/>
          <w:szCs w:val="20"/>
          <w14:ligatures w14:val="standard"/>
        </w:rPr>
        <w:t xml:space="preserve"> reparto covid di un certo ospedale sta per raggiungere</w:t>
      </w:r>
      <w:r w:rsidR="00EF4825">
        <w:rPr>
          <w:b w:val="0"/>
          <w:bCs/>
          <w:sz w:val="20"/>
          <w:szCs w:val="20"/>
          <w14:ligatures w14:val="standard"/>
        </w:rPr>
        <w:t xml:space="preserve"> </w:t>
      </w:r>
      <w:r w:rsidR="00120684">
        <w:rPr>
          <w:b w:val="0"/>
          <w:bCs/>
          <w:sz w:val="20"/>
          <w:szCs w:val="20"/>
          <w14:ligatures w14:val="standard"/>
        </w:rPr>
        <w:t>il valore di</w:t>
      </w:r>
      <w:r w:rsidR="00EF4825">
        <w:rPr>
          <w:b w:val="0"/>
          <w:bCs/>
          <w:sz w:val="20"/>
          <w:szCs w:val="20"/>
          <w14:ligatures w14:val="standard"/>
        </w:rPr>
        <w:t xml:space="preserve"> soglia</w:t>
      </w:r>
      <w:r w:rsidR="0038179F">
        <w:rPr>
          <w:b w:val="0"/>
          <w:bCs/>
          <w:sz w:val="20"/>
          <w:szCs w:val="20"/>
          <w14:ligatures w14:val="standard"/>
        </w:rPr>
        <w:t>,</w:t>
      </w:r>
      <w:r w:rsidR="00870A04">
        <w:rPr>
          <w:b w:val="0"/>
          <w:bCs/>
          <w:sz w:val="20"/>
          <w:szCs w:val="20"/>
          <w14:ligatures w14:val="standard"/>
        </w:rPr>
        <w:t xml:space="preserve"> </w:t>
      </w:r>
      <w:r w:rsidR="00875D97">
        <w:rPr>
          <w:b w:val="0"/>
          <w:bCs/>
          <w:sz w:val="20"/>
          <w:szCs w:val="20"/>
          <w14:ligatures w14:val="standard"/>
        </w:rPr>
        <w:t>si possono trasferire i nuovi arrivi in ospedali limitrofi</w:t>
      </w:r>
      <w:r w:rsidR="00F67237">
        <w:rPr>
          <w:b w:val="0"/>
          <w:bCs/>
          <w:sz w:val="20"/>
          <w:szCs w:val="20"/>
          <w14:ligatures w14:val="standard"/>
        </w:rPr>
        <w:t xml:space="preserve"> fintanto che la loro soglia di occupazione è inferiore ad un certo valore. In questo modo</w:t>
      </w:r>
      <w:r w:rsidR="00297CCD">
        <w:rPr>
          <w:b w:val="0"/>
          <w:bCs/>
          <w:sz w:val="20"/>
          <w:szCs w:val="20"/>
          <w14:ligatures w14:val="standard"/>
        </w:rPr>
        <w:t>,</w:t>
      </w:r>
      <w:r w:rsidR="00D25BE8">
        <w:rPr>
          <w:b w:val="0"/>
          <w:bCs/>
          <w:sz w:val="20"/>
          <w:szCs w:val="20"/>
          <w14:ligatures w14:val="standard"/>
        </w:rPr>
        <w:t xml:space="preserve"> </w:t>
      </w:r>
      <w:r w:rsidR="00F67237">
        <w:rPr>
          <w:b w:val="0"/>
          <w:bCs/>
          <w:sz w:val="20"/>
          <w:szCs w:val="20"/>
          <w14:ligatures w14:val="standard"/>
        </w:rPr>
        <w:t xml:space="preserve">si </w:t>
      </w:r>
      <w:r w:rsidR="00D25BE8">
        <w:rPr>
          <w:b w:val="0"/>
          <w:bCs/>
          <w:sz w:val="20"/>
          <w:szCs w:val="20"/>
          <w14:ligatures w14:val="standard"/>
        </w:rPr>
        <w:t xml:space="preserve">sfruttano i letti di altri ospedali </w:t>
      </w:r>
      <w:r w:rsidR="007A7FCD">
        <w:rPr>
          <w:b w:val="0"/>
          <w:bCs/>
          <w:sz w:val="20"/>
          <w:szCs w:val="20"/>
          <w14:ligatures w14:val="standard"/>
        </w:rPr>
        <w:t>per</w:t>
      </w:r>
      <w:r w:rsidR="00D25BE8">
        <w:rPr>
          <w:b w:val="0"/>
          <w:bCs/>
          <w:sz w:val="20"/>
          <w:szCs w:val="20"/>
          <w14:ligatures w14:val="standard"/>
        </w:rPr>
        <w:t xml:space="preserve"> evita</w:t>
      </w:r>
      <w:r w:rsidR="007A7FCD">
        <w:rPr>
          <w:b w:val="0"/>
          <w:bCs/>
          <w:sz w:val="20"/>
          <w:szCs w:val="20"/>
          <w14:ligatures w14:val="standard"/>
        </w:rPr>
        <w:t>re</w:t>
      </w:r>
      <w:r w:rsidR="00407605">
        <w:rPr>
          <w:b w:val="0"/>
          <w:bCs/>
          <w:sz w:val="20"/>
          <w:szCs w:val="20"/>
          <w14:ligatures w14:val="standard"/>
        </w:rPr>
        <w:t xml:space="preserve"> la trasformazione di un reparto in reparto covid. </w:t>
      </w:r>
    </w:p>
    <w:p w14:paraId="486D7FBB" w14:textId="77777777" w:rsidR="00AC3BF8" w:rsidRDefault="00BE3C86" w:rsidP="00BF6A55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 xml:space="preserve">In particolare, si farà riferimento a dati </w:t>
      </w:r>
      <w:r w:rsidR="00B4379E">
        <w:rPr>
          <w:b w:val="0"/>
          <w:bCs/>
          <w:sz w:val="20"/>
          <w:szCs w:val="20"/>
          <w14:ligatures w14:val="standard"/>
        </w:rPr>
        <w:t xml:space="preserve">Covid </w:t>
      </w:r>
      <w:r>
        <w:rPr>
          <w:b w:val="0"/>
          <w:bCs/>
          <w:sz w:val="20"/>
          <w:szCs w:val="20"/>
          <w14:ligatures w14:val="standard"/>
        </w:rPr>
        <w:t>inerenti &lt;</w:t>
      </w:r>
      <w:r w:rsidRPr="00BE3C86">
        <w:rPr>
          <w:b w:val="0"/>
          <w:bCs/>
          <w:color w:val="FF0000"/>
          <w:sz w:val="20"/>
          <w:szCs w:val="20"/>
          <w14:ligatures w14:val="standard"/>
        </w:rPr>
        <w:t xml:space="preserve">alla regione Lazio ? </w:t>
      </w:r>
      <w:r w:rsidR="00436819">
        <w:rPr>
          <w:b w:val="0"/>
          <w:bCs/>
          <w:color w:val="FF0000"/>
          <w:sz w:val="20"/>
          <w:szCs w:val="20"/>
          <w14:ligatures w14:val="standard"/>
        </w:rPr>
        <w:t>A</w:t>
      </w:r>
      <w:r w:rsidRPr="00BE3C86">
        <w:rPr>
          <w:b w:val="0"/>
          <w:bCs/>
          <w:color w:val="FF0000"/>
          <w:sz w:val="20"/>
          <w:szCs w:val="20"/>
          <w14:ligatures w14:val="standard"/>
        </w:rPr>
        <w:t xml:space="preserve"> Tor Vergata ?</w:t>
      </w:r>
      <w:r>
        <w:rPr>
          <w:b w:val="0"/>
          <w:bCs/>
          <w:sz w:val="20"/>
          <w:szCs w:val="20"/>
          <w14:ligatures w14:val="standard"/>
        </w:rPr>
        <w:t>&gt;</w:t>
      </w:r>
      <w:r w:rsidR="00B632E3">
        <w:rPr>
          <w:b w:val="0"/>
          <w:bCs/>
          <w:sz w:val="20"/>
          <w:szCs w:val="20"/>
          <w14:ligatures w14:val="standard"/>
        </w:rPr>
        <w:t xml:space="preserve"> i quali si possono trovare &lt;</w:t>
      </w:r>
      <w:r w:rsidR="00B632E3" w:rsidRPr="00B632E3">
        <w:rPr>
          <w:b w:val="0"/>
          <w:bCs/>
          <w:color w:val="FF0000"/>
          <w:sz w:val="20"/>
          <w:szCs w:val="20"/>
          <w14:ligatures w14:val="standard"/>
        </w:rPr>
        <w:t>dove ?</w:t>
      </w:r>
      <w:r w:rsidR="00B632E3">
        <w:rPr>
          <w:b w:val="0"/>
          <w:bCs/>
          <w:sz w:val="20"/>
          <w:szCs w:val="20"/>
          <w14:ligatures w14:val="standard"/>
        </w:rPr>
        <w:t>&gt;</w:t>
      </w:r>
      <w:r w:rsidR="00FF7AAB">
        <w:rPr>
          <w:b w:val="0"/>
          <w:bCs/>
          <w:sz w:val="20"/>
          <w:szCs w:val="20"/>
          <w14:ligatures w14:val="standard"/>
        </w:rPr>
        <w:t xml:space="preserve">. </w:t>
      </w:r>
    </w:p>
    <w:p w14:paraId="6DC90258" w14:textId="3E938C5B" w:rsidR="00BE3C86" w:rsidRDefault="00AC3BF8" w:rsidP="00BF6A55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Nota :</w:t>
      </w:r>
      <w:r w:rsidR="006365F3">
        <w:rPr>
          <w:b w:val="0"/>
          <w:bCs/>
          <w:sz w:val="20"/>
          <w:szCs w:val="20"/>
          <w14:ligatures w14:val="standard"/>
        </w:rPr>
        <w:t xml:space="preserve"> </w:t>
      </w:r>
      <w:r w:rsidR="00FF7AAB">
        <w:rPr>
          <w:b w:val="0"/>
          <w:bCs/>
          <w:sz w:val="20"/>
          <w:szCs w:val="20"/>
          <w14:ligatures w14:val="standard"/>
        </w:rPr>
        <w:t xml:space="preserve">l’organizzazione </w:t>
      </w:r>
      <w:r w:rsidR="001B204D">
        <w:rPr>
          <w:b w:val="0"/>
          <w:bCs/>
          <w:sz w:val="20"/>
          <w:szCs w:val="20"/>
          <w14:ligatures w14:val="standard"/>
        </w:rPr>
        <w:t xml:space="preserve">dell’ospedale </w:t>
      </w:r>
      <w:r w:rsidR="00AC4836">
        <w:rPr>
          <w:b w:val="0"/>
          <w:bCs/>
          <w:sz w:val="20"/>
          <w:szCs w:val="20"/>
          <w14:ligatures w14:val="standard"/>
        </w:rPr>
        <w:t xml:space="preserve">e la gestione dei reparti </w:t>
      </w:r>
      <w:r w:rsidR="00054DCC">
        <w:rPr>
          <w:b w:val="0"/>
          <w:bCs/>
          <w:sz w:val="20"/>
          <w:szCs w:val="20"/>
          <w14:ligatures w14:val="standard"/>
        </w:rPr>
        <w:t>c</w:t>
      </w:r>
      <w:r w:rsidR="00AC4836">
        <w:rPr>
          <w:b w:val="0"/>
          <w:bCs/>
          <w:sz w:val="20"/>
          <w:szCs w:val="20"/>
          <w14:ligatures w14:val="standard"/>
        </w:rPr>
        <w:t>ovid</w:t>
      </w:r>
      <w:r w:rsidR="00054DCC">
        <w:rPr>
          <w:b w:val="0"/>
          <w:bCs/>
          <w:sz w:val="20"/>
          <w:szCs w:val="20"/>
          <w14:ligatures w14:val="standard"/>
        </w:rPr>
        <w:t xml:space="preserve"> è stata scritta </w:t>
      </w:r>
      <w:r w:rsidR="00CA643E">
        <w:rPr>
          <w:b w:val="0"/>
          <w:bCs/>
          <w:sz w:val="20"/>
          <w:szCs w:val="20"/>
          <w14:ligatures w14:val="standard"/>
        </w:rPr>
        <w:t>basandosi su</w:t>
      </w:r>
      <w:r w:rsidR="00AC4836">
        <w:rPr>
          <w:b w:val="0"/>
          <w:bCs/>
          <w:sz w:val="20"/>
          <w:szCs w:val="20"/>
          <w14:ligatures w14:val="standard"/>
        </w:rPr>
        <w:t xml:space="preserve"> esperienze</w:t>
      </w:r>
      <w:r w:rsidR="00CA643E">
        <w:rPr>
          <w:b w:val="0"/>
          <w:bCs/>
          <w:sz w:val="20"/>
          <w:szCs w:val="20"/>
          <w14:ligatures w14:val="standard"/>
        </w:rPr>
        <w:t xml:space="preserve"> </w:t>
      </w:r>
      <w:r w:rsidR="00CA643E">
        <w:rPr>
          <w:b w:val="0"/>
          <w:bCs/>
          <w:sz w:val="20"/>
          <w:szCs w:val="20"/>
          <w14:ligatures w14:val="standard"/>
        </w:rPr>
        <w:t>reali</w:t>
      </w:r>
      <w:r w:rsidR="00AC4836">
        <w:rPr>
          <w:b w:val="0"/>
          <w:bCs/>
          <w:sz w:val="20"/>
          <w:szCs w:val="20"/>
          <w14:ligatures w14:val="standard"/>
        </w:rPr>
        <w:t xml:space="preserve"> di persone </w:t>
      </w:r>
      <w:r w:rsidR="00BE7962">
        <w:rPr>
          <w:b w:val="0"/>
          <w:bCs/>
          <w:sz w:val="20"/>
          <w:szCs w:val="20"/>
          <w14:ligatures w14:val="standard"/>
        </w:rPr>
        <w:t xml:space="preserve">che </w:t>
      </w:r>
      <w:r w:rsidR="00301E7D">
        <w:rPr>
          <w:b w:val="0"/>
          <w:bCs/>
          <w:sz w:val="20"/>
          <w:szCs w:val="20"/>
          <w14:ligatures w14:val="standard"/>
        </w:rPr>
        <w:t>lavorano</w:t>
      </w:r>
      <w:r w:rsidR="00AC4836">
        <w:rPr>
          <w:b w:val="0"/>
          <w:bCs/>
          <w:sz w:val="20"/>
          <w:szCs w:val="20"/>
          <w14:ligatures w14:val="standard"/>
        </w:rPr>
        <w:t xml:space="preserve"> nell’ospedale di Tor Vergata</w:t>
      </w:r>
      <w:r w:rsidR="000348F2">
        <w:rPr>
          <w:b w:val="0"/>
          <w:bCs/>
          <w:sz w:val="20"/>
          <w:szCs w:val="20"/>
          <w14:ligatures w14:val="standard"/>
        </w:rPr>
        <w:t>.</w:t>
      </w:r>
    </w:p>
    <w:p w14:paraId="794AA15F" w14:textId="3F1DB06C" w:rsidR="001926C3" w:rsidRDefault="001926C3" w:rsidP="00BF6A55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</w:p>
    <w:p w14:paraId="71060343" w14:textId="40A54E48" w:rsidR="001926C3" w:rsidRDefault="001926C3" w:rsidP="00BF6A55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Termini chiave</w:t>
      </w:r>
    </w:p>
    <w:p w14:paraId="20B8E65E" w14:textId="3949480F" w:rsidR="001926C3" w:rsidRDefault="001926C3" w:rsidP="00BF6A55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Reparto</w:t>
      </w:r>
    </w:p>
    <w:p w14:paraId="4B5E30F4" w14:textId="1405775A" w:rsidR="001926C3" w:rsidRDefault="001926C3" w:rsidP="00BF6A55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Servizi</w:t>
      </w:r>
    </w:p>
    <w:p w14:paraId="30C07510" w14:textId="52E3E2B3" w:rsidR="001926C3" w:rsidRDefault="001926C3" w:rsidP="00BF6A55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Soglia, soglia di ampliamento</w:t>
      </w:r>
    </w:p>
    <w:p w14:paraId="0B7CC6B8" w14:textId="63E5A98D" w:rsidR="004B6354" w:rsidRDefault="004B6354" w:rsidP="00BF6A55">
      <w:pPr>
        <w:pStyle w:val="AbsHead"/>
        <w:jc w:val="both"/>
        <w:rPr>
          <w:b w:val="0"/>
          <w:bCs/>
          <w:sz w:val="20"/>
          <w:szCs w:val="20"/>
          <w14:ligatures w14:val="standard"/>
        </w:rPr>
      </w:pPr>
      <w:r>
        <w:rPr>
          <w:b w:val="0"/>
          <w:bCs/>
          <w:sz w:val="20"/>
          <w:szCs w:val="20"/>
          <w14:ligatures w14:val="standard"/>
        </w:rPr>
        <w:t>Ampliamento del reparto</w:t>
      </w:r>
    </w:p>
    <w:p w14:paraId="0BE68A05" w14:textId="49166F6A" w:rsidR="008F3C93" w:rsidRPr="008F3C93" w:rsidRDefault="00DE36FE" w:rsidP="008F3C93">
      <w:pPr>
        <w:pStyle w:val="AbsHead"/>
        <w:rPr>
          <w:sz w:val="26"/>
          <w:szCs w:val="26"/>
          <w14:ligatures w14:val="standard"/>
        </w:rPr>
      </w:pPr>
      <w:r>
        <w:rPr>
          <w:sz w:val="26"/>
          <w:szCs w:val="26"/>
          <w14:ligatures w14:val="standard"/>
        </w:rPr>
        <w:t>2</w:t>
      </w:r>
      <w:r w:rsidR="008F3C93" w:rsidRPr="008F3C93">
        <w:rPr>
          <w:sz w:val="26"/>
          <w:szCs w:val="26"/>
          <w14:ligatures w14:val="standard"/>
        </w:rPr>
        <w:t xml:space="preserve">. </w:t>
      </w:r>
      <w:r w:rsidR="008F3C93">
        <w:rPr>
          <w:sz w:val="26"/>
          <w:szCs w:val="26"/>
          <w14:ligatures w14:val="standard"/>
        </w:rPr>
        <w:t>Modello concettuale</w:t>
      </w:r>
    </w:p>
    <w:p w14:paraId="10D852B4" w14:textId="5FC845EB" w:rsidR="00E233BE" w:rsidRPr="00E233BE" w:rsidRDefault="00D96831" w:rsidP="00D96831">
      <w:pPr>
        <w:pStyle w:val="AbsHead"/>
        <w:rPr>
          <w:b w:val="0"/>
          <w:bCs/>
          <w:sz w:val="20"/>
          <w:szCs w:val="20"/>
          <w14:ligatures w14:val="standard"/>
        </w:rPr>
      </w:pPr>
      <w:r w:rsidRPr="00D96831">
        <w:rPr>
          <w:b w:val="0"/>
          <w:bCs/>
          <w:sz w:val="20"/>
          <w:szCs w:val="20"/>
          <w14:ligatures w14:val="standard"/>
        </w:rPr>
        <w:t>AaaAaaaaaaaAaaaaaaaAaaaaaaaAaaaaaaaAaaaaaaaAaaaaaaaAaaaaaaaAaaaaaaaAaaaaaaaa</w:t>
      </w:r>
    </w:p>
    <w:p w14:paraId="13398529" w14:textId="77777777" w:rsidR="00D96831" w:rsidRPr="00D96831" w:rsidRDefault="00D96831" w:rsidP="00D96831">
      <w:pPr>
        <w:pStyle w:val="AbsHead"/>
        <w:rPr>
          <w:b w:val="0"/>
          <w:bCs/>
          <w:sz w:val="20"/>
          <w:szCs w:val="20"/>
          <w14:ligatures w14:val="standard"/>
        </w:rPr>
      </w:pPr>
      <w:r w:rsidRPr="00D96831">
        <w:rPr>
          <w:b w:val="0"/>
          <w:bCs/>
          <w:sz w:val="20"/>
          <w:szCs w:val="20"/>
          <w14:ligatures w14:val="standard"/>
        </w:rPr>
        <w:t>AaaAaaaaaaaAaaaaaaaAaaaaaaaAaaaaaaaAaaaaaaaAaaaaaaaAaaaaaaaAaaaaaaaAaaaaaaaa</w:t>
      </w:r>
    </w:p>
    <w:p w14:paraId="1C07BDD0" w14:textId="1E81AB4C" w:rsidR="00DE36FE" w:rsidRPr="008F3C93" w:rsidRDefault="00DE36FE" w:rsidP="00DE36FE">
      <w:pPr>
        <w:pStyle w:val="AbsHead"/>
        <w:rPr>
          <w:sz w:val="26"/>
          <w:szCs w:val="26"/>
          <w14:ligatures w14:val="standard"/>
        </w:rPr>
      </w:pPr>
      <w:r>
        <w:rPr>
          <w:sz w:val="26"/>
          <w:szCs w:val="26"/>
          <w14:ligatures w14:val="standard"/>
        </w:rPr>
        <w:t>3</w:t>
      </w:r>
      <w:r w:rsidRPr="008F3C93">
        <w:rPr>
          <w:sz w:val="26"/>
          <w:szCs w:val="26"/>
          <w14:ligatures w14:val="standard"/>
        </w:rPr>
        <w:t xml:space="preserve">. </w:t>
      </w:r>
      <w:r w:rsidR="00B077BE">
        <w:rPr>
          <w:sz w:val="26"/>
          <w:szCs w:val="26"/>
          <w14:ligatures w14:val="standard"/>
        </w:rPr>
        <w:t>Specification model</w:t>
      </w:r>
    </w:p>
    <w:p w14:paraId="06C879EA" w14:textId="77777777" w:rsidR="00D96831" w:rsidRPr="00D96831" w:rsidRDefault="00D96831" w:rsidP="00D96831">
      <w:pPr>
        <w:pStyle w:val="AbsHead"/>
        <w:rPr>
          <w:b w:val="0"/>
          <w:bCs/>
          <w:sz w:val="20"/>
          <w:szCs w:val="20"/>
          <w14:ligatures w14:val="standard"/>
        </w:rPr>
      </w:pPr>
      <w:r w:rsidRPr="00D96831">
        <w:rPr>
          <w:b w:val="0"/>
          <w:bCs/>
          <w:sz w:val="20"/>
          <w:szCs w:val="20"/>
          <w14:ligatures w14:val="standard"/>
        </w:rPr>
        <w:t>AaaAaaaaaaaAaaaaaaaAaaaaaaaAaaaaaaaAaaaaaaaAaaaaaaaAaaaaaaaAaaaaaaaAaaaaaaaa</w:t>
      </w:r>
    </w:p>
    <w:p w14:paraId="6A96D13B" w14:textId="72AF46E5" w:rsidR="00D96831" w:rsidRPr="00920167" w:rsidRDefault="00DE36FE" w:rsidP="00DE36FE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  <w:r w:rsidRPr="00920167">
        <w:rPr>
          <w:rFonts w:eastAsia="Verdana"/>
          <w:sz w:val="20"/>
          <w:szCs w:val="20"/>
          <w:lang w:val="fr-FR"/>
          <w14:ligatures w14:val="standard"/>
        </w:rPr>
        <w:t>Aaa</w:t>
      </w:r>
      <w:r w:rsidR="00D96831" w:rsidRPr="00920167">
        <w:rPr>
          <w:rFonts w:eastAsia="Verdana"/>
          <w:sz w:val="20"/>
          <w:szCs w:val="20"/>
          <w:lang w:val="fr-FR"/>
          <w14:ligatures w14:val="standard"/>
        </w:rPr>
        <w:t>dd</w:t>
      </w:r>
    </w:p>
    <w:p w14:paraId="2AB8B8CE" w14:textId="657D603A" w:rsidR="00D96831" w:rsidRPr="008F3C93" w:rsidRDefault="00D96831" w:rsidP="00D96831">
      <w:pPr>
        <w:pStyle w:val="AbsHead"/>
        <w:rPr>
          <w:sz w:val="26"/>
          <w:szCs w:val="26"/>
          <w14:ligatures w14:val="standard"/>
        </w:rPr>
      </w:pPr>
      <w:r>
        <w:rPr>
          <w:sz w:val="26"/>
          <w:szCs w:val="26"/>
          <w14:ligatures w14:val="standard"/>
        </w:rPr>
        <w:t>4</w:t>
      </w:r>
      <w:r w:rsidRPr="008F3C93">
        <w:rPr>
          <w:sz w:val="26"/>
          <w:szCs w:val="26"/>
          <w14:ligatures w14:val="standard"/>
        </w:rPr>
        <w:t xml:space="preserve">. </w:t>
      </w:r>
      <w:r>
        <w:rPr>
          <w:sz w:val="26"/>
          <w:szCs w:val="26"/>
          <w14:ligatures w14:val="standard"/>
        </w:rPr>
        <w:t>Modello computazionale</w:t>
      </w:r>
    </w:p>
    <w:p w14:paraId="0B968C42" w14:textId="77777777" w:rsidR="00D96831" w:rsidRPr="00D96831" w:rsidRDefault="00D96831" w:rsidP="00D96831">
      <w:pPr>
        <w:pStyle w:val="AbsHead"/>
        <w:rPr>
          <w:b w:val="0"/>
          <w:bCs/>
          <w:sz w:val="20"/>
          <w:szCs w:val="20"/>
          <w14:ligatures w14:val="standard"/>
        </w:rPr>
      </w:pPr>
      <w:r w:rsidRPr="00D96831">
        <w:rPr>
          <w:b w:val="0"/>
          <w:bCs/>
          <w:sz w:val="20"/>
          <w:szCs w:val="20"/>
          <w14:ligatures w14:val="standard"/>
        </w:rPr>
        <w:t>AaaAaaaaaaaAaaaaaaaAaaaaaaaAaaaaaaaAaaaaaaaAaaaaaaaAaaaaaaaAaaaaaaaAaaaaaaaa</w:t>
      </w:r>
    </w:p>
    <w:p w14:paraId="298F7627" w14:textId="1C59701F" w:rsidR="00D96831" w:rsidRPr="00920167" w:rsidRDefault="00D96831" w:rsidP="00D96831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  <w:r w:rsidRPr="00920167">
        <w:rPr>
          <w:rFonts w:eastAsia="Verdana"/>
          <w:sz w:val="20"/>
          <w:szCs w:val="20"/>
          <w:lang w:val="fr-FR"/>
          <w14:ligatures w14:val="standard"/>
        </w:rPr>
        <w:t>Aaadd</w:t>
      </w:r>
    </w:p>
    <w:p w14:paraId="5DF34662" w14:textId="04FB0526" w:rsidR="00C23FD2" w:rsidRPr="008F3C93" w:rsidRDefault="00C23FD2" w:rsidP="00C23FD2">
      <w:pPr>
        <w:pStyle w:val="AbsHead"/>
        <w:rPr>
          <w:sz w:val="26"/>
          <w:szCs w:val="26"/>
          <w14:ligatures w14:val="standard"/>
        </w:rPr>
      </w:pPr>
      <w:r>
        <w:rPr>
          <w:sz w:val="26"/>
          <w:szCs w:val="26"/>
          <w14:ligatures w14:val="standard"/>
        </w:rPr>
        <w:t>5</w:t>
      </w:r>
      <w:r w:rsidRPr="008F3C93">
        <w:rPr>
          <w:sz w:val="26"/>
          <w:szCs w:val="26"/>
          <w14:ligatures w14:val="standard"/>
        </w:rPr>
        <w:t xml:space="preserve">. </w:t>
      </w:r>
      <w:r>
        <w:rPr>
          <w:sz w:val="26"/>
          <w:szCs w:val="26"/>
          <w14:ligatures w14:val="standard"/>
        </w:rPr>
        <w:t>Verifica</w:t>
      </w:r>
    </w:p>
    <w:p w14:paraId="58DFF93D" w14:textId="77777777" w:rsidR="00C23FD2" w:rsidRPr="00D96831" w:rsidRDefault="00C23FD2" w:rsidP="00C23FD2">
      <w:pPr>
        <w:pStyle w:val="AbsHead"/>
        <w:rPr>
          <w:b w:val="0"/>
          <w:bCs/>
          <w:sz w:val="20"/>
          <w:szCs w:val="20"/>
          <w14:ligatures w14:val="standard"/>
        </w:rPr>
      </w:pPr>
      <w:r w:rsidRPr="00D96831">
        <w:rPr>
          <w:b w:val="0"/>
          <w:bCs/>
          <w:sz w:val="20"/>
          <w:szCs w:val="20"/>
          <w14:ligatures w14:val="standard"/>
        </w:rPr>
        <w:t>AaaAaaaaaaaAaaaaaaaAaaaaaaaAaaaaaaaAaaaaaaaAaaaaaaaAaaaaaaaAaaaaaaaAaaaaaaaa</w:t>
      </w:r>
    </w:p>
    <w:p w14:paraId="2369789F" w14:textId="6DBBDCDE" w:rsidR="00C23FD2" w:rsidRPr="00920167" w:rsidRDefault="00C23FD2" w:rsidP="00C23FD2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  <w:r w:rsidRPr="00920167">
        <w:rPr>
          <w:rFonts w:eastAsia="Verdana"/>
          <w:sz w:val="20"/>
          <w:szCs w:val="20"/>
          <w:lang w:val="fr-FR"/>
          <w14:ligatures w14:val="standard"/>
        </w:rPr>
        <w:t>Aaadd</w:t>
      </w:r>
    </w:p>
    <w:p w14:paraId="52FDBB2F" w14:textId="0AABC57B" w:rsidR="00C23FD2" w:rsidRPr="008F3C93" w:rsidRDefault="00C23FD2" w:rsidP="00C23FD2">
      <w:pPr>
        <w:pStyle w:val="AbsHead"/>
        <w:rPr>
          <w:sz w:val="26"/>
          <w:szCs w:val="26"/>
          <w14:ligatures w14:val="standard"/>
        </w:rPr>
      </w:pPr>
      <w:r>
        <w:rPr>
          <w:sz w:val="26"/>
          <w:szCs w:val="26"/>
          <w14:ligatures w14:val="standard"/>
        </w:rPr>
        <w:t>6</w:t>
      </w:r>
      <w:r w:rsidRPr="008F3C93">
        <w:rPr>
          <w:sz w:val="26"/>
          <w:szCs w:val="26"/>
          <w14:ligatures w14:val="standard"/>
        </w:rPr>
        <w:t xml:space="preserve">. </w:t>
      </w:r>
      <w:r>
        <w:rPr>
          <w:sz w:val="26"/>
          <w:szCs w:val="26"/>
          <w14:ligatures w14:val="standard"/>
        </w:rPr>
        <w:t>Validazione</w:t>
      </w:r>
    </w:p>
    <w:p w14:paraId="6B02EECF" w14:textId="77777777" w:rsidR="00C23FD2" w:rsidRPr="00D96831" w:rsidRDefault="00C23FD2" w:rsidP="00C23FD2">
      <w:pPr>
        <w:pStyle w:val="AbsHead"/>
        <w:rPr>
          <w:b w:val="0"/>
          <w:bCs/>
          <w:sz w:val="20"/>
          <w:szCs w:val="20"/>
          <w14:ligatures w14:val="standard"/>
        </w:rPr>
      </w:pPr>
      <w:r w:rsidRPr="00D96831">
        <w:rPr>
          <w:b w:val="0"/>
          <w:bCs/>
          <w:sz w:val="20"/>
          <w:szCs w:val="20"/>
          <w14:ligatures w14:val="standard"/>
        </w:rPr>
        <w:t>AaaAaaaaaaaAaaaaaaaAaaaaaaaAaaaaaaaAaaaaaaaAaaaaaaaAaaaaaaaAaaaaaaaAaaaaaaaa</w:t>
      </w:r>
    </w:p>
    <w:p w14:paraId="6A907B40" w14:textId="7A8F74A3" w:rsidR="00C23FD2" w:rsidRPr="00920167" w:rsidRDefault="00C23FD2" w:rsidP="00C23FD2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  <w:r w:rsidRPr="00920167">
        <w:rPr>
          <w:rFonts w:eastAsia="Verdana"/>
          <w:sz w:val="20"/>
          <w:szCs w:val="20"/>
          <w:lang w:val="fr-FR"/>
          <w14:ligatures w14:val="standard"/>
        </w:rPr>
        <w:t>Aaadd</w:t>
      </w:r>
    </w:p>
    <w:p w14:paraId="3260A7B1" w14:textId="0DE55C54" w:rsidR="002F71DD" w:rsidRPr="008F3C93" w:rsidRDefault="002F71DD" w:rsidP="002F71DD">
      <w:pPr>
        <w:pStyle w:val="AbsHead"/>
        <w:rPr>
          <w:sz w:val="26"/>
          <w:szCs w:val="26"/>
          <w14:ligatures w14:val="standard"/>
        </w:rPr>
      </w:pPr>
      <w:r>
        <w:rPr>
          <w:sz w:val="26"/>
          <w:szCs w:val="26"/>
          <w14:ligatures w14:val="standard"/>
        </w:rPr>
        <w:t>7</w:t>
      </w:r>
      <w:r w:rsidRPr="008F3C93">
        <w:rPr>
          <w:sz w:val="26"/>
          <w:szCs w:val="26"/>
          <w14:ligatures w14:val="standard"/>
        </w:rPr>
        <w:t xml:space="preserve">. </w:t>
      </w:r>
      <w:r>
        <w:rPr>
          <w:sz w:val="26"/>
          <w:szCs w:val="26"/>
          <w14:ligatures w14:val="standard"/>
        </w:rPr>
        <w:t>Design dei test</w:t>
      </w:r>
    </w:p>
    <w:p w14:paraId="410E03F2" w14:textId="77777777" w:rsidR="002F71DD" w:rsidRPr="00D96831" w:rsidRDefault="002F71DD" w:rsidP="002F71DD">
      <w:pPr>
        <w:pStyle w:val="AbsHead"/>
        <w:rPr>
          <w:b w:val="0"/>
          <w:bCs/>
          <w:sz w:val="20"/>
          <w:szCs w:val="20"/>
          <w14:ligatures w14:val="standard"/>
        </w:rPr>
      </w:pPr>
      <w:r w:rsidRPr="00D96831">
        <w:rPr>
          <w:b w:val="0"/>
          <w:bCs/>
          <w:sz w:val="20"/>
          <w:szCs w:val="20"/>
          <w14:ligatures w14:val="standard"/>
        </w:rPr>
        <w:t>AaaAaaaaaaaAaaaaaaaAaaaaaaaAaaaaaaaAaaaaaaaAaaaaaaaAaaaaaaaAaaaaaaaAaaaaaaaa</w:t>
      </w:r>
    </w:p>
    <w:p w14:paraId="51BA422A" w14:textId="35583A90" w:rsidR="002F71DD" w:rsidRPr="00920167" w:rsidRDefault="002F71DD" w:rsidP="002F71DD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  <w:r w:rsidRPr="00920167">
        <w:rPr>
          <w:rFonts w:eastAsia="Verdana"/>
          <w:sz w:val="20"/>
          <w:szCs w:val="20"/>
          <w:lang w:val="fr-FR"/>
          <w14:ligatures w14:val="standard"/>
        </w:rPr>
        <w:t>Aaadd</w:t>
      </w:r>
    </w:p>
    <w:p w14:paraId="5AB30FDC" w14:textId="5E95CBD0" w:rsidR="002F71DD" w:rsidRPr="008F3C93" w:rsidRDefault="002F71DD" w:rsidP="002F71DD">
      <w:pPr>
        <w:pStyle w:val="AbsHead"/>
        <w:rPr>
          <w:sz w:val="26"/>
          <w:szCs w:val="26"/>
          <w14:ligatures w14:val="standard"/>
        </w:rPr>
      </w:pPr>
      <w:r>
        <w:rPr>
          <w:sz w:val="26"/>
          <w:szCs w:val="26"/>
          <w14:ligatures w14:val="standard"/>
        </w:rPr>
        <w:t>8</w:t>
      </w:r>
      <w:r w:rsidRPr="008F3C93">
        <w:rPr>
          <w:sz w:val="26"/>
          <w:szCs w:val="26"/>
          <w14:ligatures w14:val="standard"/>
        </w:rPr>
        <w:t xml:space="preserve">. </w:t>
      </w:r>
      <w:r>
        <w:rPr>
          <w:sz w:val="26"/>
          <w:szCs w:val="26"/>
          <w14:ligatures w14:val="standard"/>
        </w:rPr>
        <w:t>Esecuzione dei test</w:t>
      </w:r>
    </w:p>
    <w:p w14:paraId="22745AA4" w14:textId="77777777" w:rsidR="002F71DD" w:rsidRPr="00D96831" w:rsidRDefault="002F71DD" w:rsidP="002F71DD">
      <w:pPr>
        <w:pStyle w:val="AbsHead"/>
        <w:rPr>
          <w:b w:val="0"/>
          <w:bCs/>
          <w:sz w:val="20"/>
          <w:szCs w:val="20"/>
          <w14:ligatures w14:val="standard"/>
        </w:rPr>
      </w:pPr>
      <w:r w:rsidRPr="00D96831">
        <w:rPr>
          <w:b w:val="0"/>
          <w:bCs/>
          <w:sz w:val="20"/>
          <w:szCs w:val="20"/>
          <w14:ligatures w14:val="standard"/>
        </w:rPr>
        <w:t>AaaAaaaaaaaAaaaaaaaAaaaaaaaAaaaaaaaAaaaaaaaAaaaaaaaAaaaaaaaAaaaaaaaAaaaaaaaa</w:t>
      </w:r>
    </w:p>
    <w:p w14:paraId="64C618BF" w14:textId="3313B7F1" w:rsidR="002F71DD" w:rsidRPr="00920167" w:rsidRDefault="002F71DD" w:rsidP="002F71DD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  <w:r w:rsidRPr="00920167">
        <w:rPr>
          <w:rFonts w:eastAsia="Verdana"/>
          <w:sz w:val="20"/>
          <w:szCs w:val="20"/>
          <w:lang w:val="fr-FR"/>
          <w14:ligatures w14:val="standard"/>
        </w:rPr>
        <w:t>Aaadd</w:t>
      </w:r>
    </w:p>
    <w:p w14:paraId="6F53B875" w14:textId="7D6EEF06" w:rsidR="002F71DD" w:rsidRPr="008F3C93" w:rsidRDefault="002F71DD" w:rsidP="002F71DD">
      <w:pPr>
        <w:pStyle w:val="AbsHead"/>
        <w:rPr>
          <w:sz w:val="26"/>
          <w:szCs w:val="26"/>
          <w14:ligatures w14:val="standard"/>
        </w:rPr>
      </w:pPr>
      <w:r>
        <w:rPr>
          <w:sz w:val="26"/>
          <w:szCs w:val="26"/>
          <w14:ligatures w14:val="standard"/>
        </w:rPr>
        <w:t>9</w:t>
      </w:r>
      <w:r w:rsidRPr="008F3C93">
        <w:rPr>
          <w:sz w:val="26"/>
          <w:szCs w:val="26"/>
          <w14:ligatures w14:val="standard"/>
        </w:rPr>
        <w:t xml:space="preserve">. </w:t>
      </w:r>
      <w:r>
        <w:rPr>
          <w:sz w:val="26"/>
          <w:szCs w:val="26"/>
          <w14:ligatures w14:val="standard"/>
        </w:rPr>
        <w:t>Analisi dell’output</w:t>
      </w:r>
    </w:p>
    <w:p w14:paraId="79D85ED4" w14:textId="77777777" w:rsidR="002F71DD" w:rsidRPr="00D96831" w:rsidRDefault="002F71DD" w:rsidP="002F71DD">
      <w:pPr>
        <w:pStyle w:val="AbsHead"/>
        <w:rPr>
          <w:b w:val="0"/>
          <w:bCs/>
          <w:sz w:val="20"/>
          <w:szCs w:val="20"/>
          <w14:ligatures w14:val="standard"/>
        </w:rPr>
      </w:pPr>
      <w:r w:rsidRPr="00D96831">
        <w:rPr>
          <w:b w:val="0"/>
          <w:bCs/>
          <w:sz w:val="20"/>
          <w:szCs w:val="20"/>
          <w14:ligatures w14:val="standard"/>
        </w:rPr>
        <w:t>AaaAaaaaaaaAaaaaaaaAaaaaaaaAaaaaaaaAaaaaaaaAaaaaaaaAaaaaaaaAaaaaaaaAaaaaaaaa</w:t>
      </w:r>
    </w:p>
    <w:p w14:paraId="7CBAF4CE" w14:textId="77777777" w:rsidR="002F71DD" w:rsidRPr="00920167" w:rsidRDefault="002F71DD" w:rsidP="002F71DD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  <w:r w:rsidRPr="00920167">
        <w:rPr>
          <w:rFonts w:eastAsia="Verdana"/>
          <w:sz w:val="20"/>
          <w:szCs w:val="20"/>
          <w:lang w:val="fr-FR"/>
          <w14:ligatures w14:val="standard"/>
        </w:rPr>
        <w:t>Aaadd</w:t>
      </w:r>
    </w:p>
    <w:p w14:paraId="2B955017" w14:textId="1BD21675" w:rsidR="00FE2C0A" w:rsidRPr="008F3C93" w:rsidRDefault="00FE2C0A" w:rsidP="00FE2C0A">
      <w:pPr>
        <w:pStyle w:val="AbsHead"/>
        <w:rPr>
          <w:sz w:val="26"/>
          <w:szCs w:val="26"/>
          <w14:ligatures w14:val="standard"/>
        </w:rPr>
      </w:pPr>
      <w:r>
        <w:rPr>
          <w:sz w:val="26"/>
          <w:szCs w:val="26"/>
          <w14:ligatures w14:val="standard"/>
        </w:rPr>
        <w:t>10</w:t>
      </w:r>
      <w:r w:rsidRPr="008F3C93">
        <w:rPr>
          <w:sz w:val="26"/>
          <w:szCs w:val="26"/>
          <w14:ligatures w14:val="standard"/>
        </w:rPr>
        <w:t xml:space="preserve">. </w:t>
      </w:r>
      <w:r>
        <w:rPr>
          <w:sz w:val="26"/>
          <w:szCs w:val="26"/>
          <w14:ligatures w14:val="standard"/>
        </w:rPr>
        <w:t>Prendere decisioni in base ai risultati ?</w:t>
      </w:r>
    </w:p>
    <w:p w14:paraId="1A2E3F80" w14:textId="77777777" w:rsidR="00FE2C0A" w:rsidRPr="00D96831" w:rsidRDefault="00FE2C0A" w:rsidP="00FE2C0A">
      <w:pPr>
        <w:pStyle w:val="AbsHead"/>
        <w:rPr>
          <w:b w:val="0"/>
          <w:bCs/>
          <w:sz w:val="20"/>
          <w:szCs w:val="20"/>
          <w14:ligatures w14:val="standard"/>
        </w:rPr>
      </w:pPr>
      <w:r w:rsidRPr="00D96831">
        <w:rPr>
          <w:b w:val="0"/>
          <w:bCs/>
          <w:sz w:val="20"/>
          <w:szCs w:val="20"/>
          <w14:ligatures w14:val="standard"/>
        </w:rPr>
        <w:t>AaaAaaaaaaaAaaaaaaaAaaaaaaaAaaaaaaaAaaaaaaaAaaaaaaaAaaaaaaaAaaaaaaaAaaaaaaaa</w:t>
      </w:r>
    </w:p>
    <w:p w14:paraId="7B46CD5D" w14:textId="77777777" w:rsidR="00FE2C0A" w:rsidRPr="00FE2C0A" w:rsidRDefault="00FE2C0A" w:rsidP="00FE2C0A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  <w:r w:rsidRPr="00FE2C0A">
        <w:rPr>
          <w:rFonts w:eastAsia="Verdana"/>
          <w:sz w:val="20"/>
          <w:szCs w:val="20"/>
          <w:lang w:val="fr-FR"/>
          <w14:ligatures w14:val="standard"/>
        </w:rPr>
        <w:t>Aaadd</w:t>
      </w:r>
    </w:p>
    <w:p w14:paraId="66416E01" w14:textId="784CE905" w:rsidR="00FE2C0A" w:rsidRPr="008F3C93" w:rsidRDefault="00FE2C0A" w:rsidP="00FE2C0A">
      <w:pPr>
        <w:pStyle w:val="AbsHead"/>
        <w:rPr>
          <w:sz w:val="26"/>
          <w:szCs w:val="26"/>
          <w14:ligatures w14:val="standard"/>
        </w:rPr>
      </w:pPr>
      <w:r>
        <w:rPr>
          <w:sz w:val="26"/>
          <w:szCs w:val="26"/>
          <w14:ligatures w14:val="standard"/>
        </w:rPr>
        <w:t>11</w:t>
      </w:r>
      <w:r w:rsidRPr="008F3C93">
        <w:rPr>
          <w:sz w:val="26"/>
          <w:szCs w:val="26"/>
          <w14:ligatures w14:val="standard"/>
        </w:rPr>
        <w:t xml:space="preserve">. </w:t>
      </w:r>
      <w:r>
        <w:rPr>
          <w:sz w:val="26"/>
          <w:szCs w:val="26"/>
          <w14:ligatures w14:val="standard"/>
        </w:rPr>
        <w:t>Documentare risultati ?</w:t>
      </w:r>
    </w:p>
    <w:p w14:paraId="77261B10" w14:textId="77777777" w:rsidR="00FE2C0A" w:rsidRPr="00D96831" w:rsidRDefault="00FE2C0A" w:rsidP="00FE2C0A">
      <w:pPr>
        <w:pStyle w:val="AbsHead"/>
        <w:rPr>
          <w:b w:val="0"/>
          <w:bCs/>
          <w:sz w:val="20"/>
          <w:szCs w:val="20"/>
          <w14:ligatures w14:val="standard"/>
        </w:rPr>
      </w:pPr>
      <w:r w:rsidRPr="00D96831">
        <w:rPr>
          <w:b w:val="0"/>
          <w:bCs/>
          <w:sz w:val="20"/>
          <w:szCs w:val="20"/>
          <w14:ligatures w14:val="standard"/>
        </w:rPr>
        <w:t>AaaAaaaaaaaAaaaaaaaAaaaaaaaAaaaaaaaAaaaaaaaAaaaaaaaAaaaaaaaAaaaaaaaAaaaaaaaa</w:t>
      </w:r>
    </w:p>
    <w:p w14:paraId="5B15161A" w14:textId="50EE7D57" w:rsidR="00C23FD2" w:rsidRDefault="00FE2C0A" w:rsidP="00C23FD2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  <w:r w:rsidRPr="00FE2C0A">
        <w:rPr>
          <w:rFonts w:eastAsia="Verdana"/>
          <w:sz w:val="20"/>
          <w:szCs w:val="20"/>
          <w:lang w:val="fr-FR"/>
          <w14:ligatures w14:val="standard"/>
        </w:rPr>
        <w:t>Aaadd</w:t>
      </w:r>
      <w:r w:rsidR="000E5AF2">
        <w:rPr>
          <w:rFonts w:eastAsia="Verdana"/>
          <w:sz w:val="20"/>
          <w:szCs w:val="20"/>
          <w:lang w:val="fr-FR"/>
          <w14:ligatures w14:val="standard"/>
        </w:rPr>
        <w:t>m</w:t>
      </w:r>
    </w:p>
    <w:p w14:paraId="684B4C71" w14:textId="2BC08316" w:rsidR="000E5AF2" w:rsidRPr="00FE2C0A" w:rsidRDefault="000E5AF2" w:rsidP="00C23FD2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  <w:r>
        <w:rPr>
          <w:rFonts w:eastAsia="Verdana"/>
          <w:sz w:val="20"/>
          <w:szCs w:val="20"/>
          <w:lang w:val="fr-FR"/>
          <w14:ligatures w14:val="standard"/>
        </w:rPr>
        <w:t>m</w:t>
      </w:r>
    </w:p>
    <w:p w14:paraId="2E2F0C30" w14:textId="77777777" w:rsidR="00C23FD2" w:rsidRPr="00FE2C0A" w:rsidRDefault="00C23FD2" w:rsidP="00D96831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</w:p>
    <w:p w14:paraId="493FAC10" w14:textId="77777777" w:rsidR="00D96831" w:rsidRPr="00FE2C0A" w:rsidRDefault="00D96831" w:rsidP="00DE36FE">
      <w:pPr>
        <w:pStyle w:val="Abstract"/>
        <w:rPr>
          <w:rFonts w:eastAsia="Verdana"/>
          <w:sz w:val="20"/>
          <w:szCs w:val="20"/>
          <w:lang w:val="fr-FR"/>
          <w14:ligatures w14:val="standard"/>
        </w:rPr>
      </w:pPr>
    </w:p>
    <w:p w14:paraId="0C546086" w14:textId="77777777" w:rsidR="00DE36FE" w:rsidRPr="00FE2C0A" w:rsidRDefault="00DE36FE" w:rsidP="008F3C93">
      <w:pPr>
        <w:pStyle w:val="Abstract"/>
        <w:rPr>
          <w:lang w:val="fr-FR" w:eastAsia="it-IT"/>
        </w:rPr>
      </w:pPr>
    </w:p>
    <w:sectPr w:rsidR="00DE36FE" w:rsidRPr="00FE2C0A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1B517" w14:textId="77777777" w:rsidR="001B371B" w:rsidRDefault="001B371B">
      <w:r>
        <w:separator/>
      </w:r>
    </w:p>
  </w:endnote>
  <w:endnote w:type="continuationSeparator" w:id="0">
    <w:p w14:paraId="0B2B3BB4" w14:textId="77777777" w:rsidR="001B371B" w:rsidRDefault="001B371B">
      <w:r>
        <w:continuationSeparator/>
      </w:r>
    </w:p>
  </w:endnote>
  <w:endnote w:type="continuationNotice" w:id="1">
    <w:p w14:paraId="137CE458" w14:textId="77777777" w:rsidR="001B371B" w:rsidRDefault="001B37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nux Libertine">
    <w:altName w:val="Times New Roman"/>
    <w:panose1 w:val="020B0604020202020204"/>
    <w:charset w:val="00"/>
    <w:family w:val="auto"/>
    <w:pitch w:val="variable"/>
    <w:sig w:usb0="E0000AFF" w:usb1="5200E5FB" w:usb2="0200002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panose1 w:val="020B0604020202020204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F7CAC" w14:textId="77777777" w:rsidR="00586A35" w:rsidRPr="00586A35" w:rsidRDefault="00586A35" w:rsidP="00586A35">
    <w:pPr>
      <w:pStyle w:val="Pidipagina"/>
      <w:rPr>
        <w:rStyle w:val="Numeropagina"/>
        <w:rFonts w:ascii="Linux Biolinum" w:hAnsi="Linux Biolinum" w:cs="Linux Biolinum"/>
      </w:rPr>
    </w:pPr>
  </w:p>
  <w:p w14:paraId="65CE8A27" w14:textId="77777777" w:rsidR="00586A35" w:rsidRPr="00586A35" w:rsidRDefault="00586A35" w:rsidP="00586A35">
    <w:pPr>
      <w:pStyle w:val="Pidipagina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382E7" w14:textId="77777777" w:rsidR="002B01E4" w:rsidRPr="00586A35" w:rsidRDefault="002B01E4">
    <w:pPr>
      <w:pStyle w:val="Pidipagina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04991" w14:textId="77777777" w:rsidR="001B371B" w:rsidRDefault="001B371B">
      <w:r>
        <w:separator/>
      </w:r>
    </w:p>
  </w:footnote>
  <w:footnote w:type="continuationSeparator" w:id="0">
    <w:p w14:paraId="7DD0B2D1" w14:textId="77777777" w:rsidR="001B371B" w:rsidRDefault="001B371B">
      <w:r>
        <w:continuationSeparator/>
      </w:r>
    </w:p>
  </w:footnote>
  <w:footnote w:type="continuationNotice" w:id="1">
    <w:p w14:paraId="37FF36C6" w14:textId="77777777" w:rsidR="001B371B" w:rsidRDefault="001B37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Numeroelenc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Numeroelenc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Puntoelenc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Puntoelenc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C8D2133"/>
    <w:multiLevelType w:val="multilevel"/>
    <w:tmpl w:val="9ED4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8B2F03"/>
    <w:multiLevelType w:val="hybridMultilevel"/>
    <w:tmpl w:val="694299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8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9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1" w15:restartNumberingAfterBreak="0">
    <w:nsid w:val="42D077CE"/>
    <w:multiLevelType w:val="hybridMultilevel"/>
    <w:tmpl w:val="5AC801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A04D6F"/>
    <w:multiLevelType w:val="multilevel"/>
    <w:tmpl w:val="BCCC5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6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12D4DC5"/>
    <w:multiLevelType w:val="hybridMultilevel"/>
    <w:tmpl w:val="C13A82DE"/>
    <w:lvl w:ilvl="0" w:tplc="0C08F96C">
      <w:start w:val="1"/>
      <w:numFmt w:val="bullet"/>
      <w:pStyle w:val="Paragrafoelenc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923B1D"/>
    <w:multiLevelType w:val="hybridMultilevel"/>
    <w:tmpl w:val="7BD04A50"/>
    <w:lvl w:ilvl="0" w:tplc="9326B594">
      <w:start w:val="1"/>
      <w:numFmt w:val="bullet"/>
      <w:lvlText w:val="-"/>
      <w:lvlJc w:val="left"/>
      <w:pPr>
        <w:ind w:left="720" w:hanging="360"/>
      </w:pPr>
      <w:rPr>
        <w:rFonts w:ascii="Linux Libertine" w:eastAsiaTheme="minorHAnsi" w:hAnsi="Linux Libertine" w:cs="Linux Libertin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8621DD"/>
    <w:multiLevelType w:val="hybridMultilevel"/>
    <w:tmpl w:val="D50EF938"/>
    <w:lvl w:ilvl="0" w:tplc="3454F370">
      <w:start w:val="1"/>
      <w:numFmt w:val="bullet"/>
      <w:lvlText w:val="-"/>
      <w:lvlJc w:val="left"/>
      <w:pPr>
        <w:ind w:left="720" w:hanging="360"/>
      </w:pPr>
      <w:rPr>
        <w:rFonts w:ascii="Linux Libertine" w:eastAsia="Verdana" w:hAnsi="Linux Libertine" w:cs="Linux Libertin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2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</w:lvl>
  </w:abstractNum>
  <w:abstractNum w:abstractNumId="35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6"/>
  </w:num>
  <w:num w:numId="3">
    <w:abstractNumId w:val="10"/>
  </w:num>
  <w:num w:numId="4">
    <w:abstractNumId w:val="33"/>
  </w:num>
  <w:num w:numId="5">
    <w:abstractNumId w:val="22"/>
  </w:num>
  <w:num w:numId="6">
    <w:abstractNumId w:val="17"/>
  </w:num>
  <w:num w:numId="7">
    <w:abstractNumId w:val="31"/>
  </w:num>
  <w:num w:numId="8">
    <w:abstractNumId w:val="25"/>
  </w:num>
  <w:num w:numId="9">
    <w:abstractNumId w:val="28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4"/>
  </w:num>
  <w:num w:numId="21">
    <w:abstractNumId w:val="27"/>
  </w:num>
  <w:num w:numId="22">
    <w:abstractNumId w:val="35"/>
  </w:num>
  <w:num w:numId="23">
    <w:abstractNumId w:val="15"/>
  </w:num>
  <w:num w:numId="24">
    <w:abstractNumId w:val="32"/>
  </w:num>
  <w:num w:numId="25">
    <w:abstractNumId w:val="26"/>
  </w:num>
  <w:num w:numId="26">
    <w:abstractNumId w:val="18"/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14"/>
  </w:num>
  <w:num w:numId="31">
    <w:abstractNumId w:val="13"/>
  </w:num>
  <w:num w:numId="32">
    <w:abstractNumId w:val="21"/>
  </w:num>
  <w:num w:numId="33">
    <w:abstractNumId w:val="12"/>
  </w:num>
  <w:num w:numId="34">
    <w:abstractNumId w:val="30"/>
  </w:num>
  <w:num w:numId="35">
    <w:abstractNumId w:val="11"/>
  </w:num>
  <w:num w:numId="36">
    <w:abstractNumId w:val="23"/>
  </w:num>
  <w:num w:numId="37">
    <w:abstractNumId w:val="2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it-IT" w:vendorID="64" w:dllVersion="0" w:nlCheck="1" w:checkStyle="0"/>
  <w:activeWritingStyle w:appName="MSWord" w:lang="fr-FR" w:vendorID="64" w:dllVersion="0" w:nlCheck="1" w:checkStyle="0"/>
  <w:proofState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770"/>
    <w:rsid w:val="000019C1"/>
    <w:rsid w:val="00002BE6"/>
    <w:rsid w:val="0000598B"/>
    <w:rsid w:val="00006775"/>
    <w:rsid w:val="00011A18"/>
    <w:rsid w:val="00013C04"/>
    <w:rsid w:val="00014073"/>
    <w:rsid w:val="00015351"/>
    <w:rsid w:val="00016CDD"/>
    <w:rsid w:val="00017F11"/>
    <w:rsid w:val="000200B9"/>
    <w:rsid w:val="000208F7"/>
    <w:rsid w:val="00021A4E"/>
    <w:rsid w:val="000242F9"/>
    <w:rsid w:val="00026466"/>
    <w:rsid w:val="000275EA"/>
    <w:rsid w:val="0003127C"/>
    <w:rsid w:val="0003195C"/>
    <w:rsid w:val="00033769"/>
    <w:rsid w:val="000348F2"/>
    <w:rsid w:val="00034EB7"/>
    <w:rsid w:val="00035FAD"/>
    <w:rsid w:val="00037AEA"/>
    <w:rsid w:val="00041330"/>
    <w:rsid w:val="00042836"/>
    <w:rsid w:val="00045252"/>
    <w:rsid w:val="000454FA"/>
    <w:rsid w:val="00045DCA"/>
    <w:rsid w:val="000466B1"/>
    <w:rsid w:val="00046886"/>
    <w:rsid w:val="00047398"/>
    <w:rsid w:val="0005099C"/>
    <w:rsid w:val="00050EEF"/>
    <w:rsid w:val="000527BB"/>
    <w:rsid w:val="00052A1A"/>
    <w:rsid w:val="00052C34"/>
    <w:rsid w:val="00053D6F"/>
    <w:rsid w:val="00053FBA"/>
    <w:rsid w:val="00054379"/>
    <w:rsid w:val="00054DCC"/>
    <w:rsid w:val="00055103"/>
    <w:rsid w:val="00056332"/>
    <w:rsid w:val="00056777"/>
    <w:rsid w:val="00056916"/>
    <w:rsid w:val="000577A6"/>
    <w:rsid w:val="00057818"/>
    <w:rsid w:val="000579B5"/>
    <w:rsid w:val="00057AB6"/>
    <w:rsid w:val="000612C6"/>
    <w:rsid w:val="000629F7"/>
    <w:rsid w:val="00062D29"/>
    <w:rsid w:val="00067C67"/>
    <w:rsid w:val="000713CD"/>
    <w:rsid w:val="00072016"/>
    <w:rsid w:val="00072124"/>
    <w:rsid w:val="000727CA"/>
    <w:rsid w:val="00072E69"/>
    <w:rsid w:val="000736E6"/>
    <w:rsid w:val="0007392C"/>
    <w:rsid w:val="000739F9"/>
    <w:rsid w:val="000740ED"/>
    <w:rsid w:val="00077680"/>
    <w:rsid w:val="00077D83"/>
    <w:rsid w:val="00080E27"/>
    <w:rsid w:val="000819C0"/>
    <w:rsid w:val="000829C7"/>
    <w:rsid w:val="00083F70"/>
    <w:rsid w:val="0008431E"/>
    <w:rsid w:val="00085ABE"/>
    <w:rsid w:val="000869E0"/>
    <w:rsid w:val="000876F3"/>
    <w:rsid w:val="00090D06"/>
    <w:rsid w:val="000918DC"/>
    <w:rsid w:val="00092BD6"/>
    <w:rsid w:val="000939D0"/>
    <w:rsid w:val="000946AB"/>
    <w:rsid w:val="000974F7"/>
    <w:rsid w:val="000979D8"/>
    <w:rsid w:val="00097CD3"/>
    <w:rsid w:val="000A1F65"/>
    <w:rsid w:val="000A21CC"/>
    <w:rsid w:val="000A2794"/>
    <w:rsid w:val="000A2AB6"/>
    <w:rsid w:val="000A2B72"/>
    <w:rsid w:val="000A6988"/>
    <w:rsid w:val="000A6F8E"/>
    <w:rsid w:val="000B3799"/>
    <w:rsid w:val="000B4E49"/>
    <w:rsid w:val="000C04A9"/>
    <w:rsid w:val="000C050B"/>
    <w:rsid w:val="000C2B6B"/>
    <w:rsid w:val="000C5D6C"/>
    <w:rsid w:val="000C6882"/>
    <w:rsid w:val="000C70AB"/>
    <w:rsid w:val="000D4933"/>
    <w:rsid w:val="000D7DAA"/>
    <w:rsid w:val="000E118B"/>
    <w:rsid w:val="000E13E4"/>
    <w:rsid w:val="000E278E"/>
    <w:rsid w:val="000E3127"/>
    <w:rsid w:val="000E38DB"/>
    <w:rsid w:val="000E5AF2"/>
    <w:rsid w:val="000E64FC"/>
    <w:rsid w:val="000E67A1"/>
    <w:rsid w:val="000E6A8D"/>
    <w:rsid w:val="000E6F49"/>
    <w:rsid w:val="000E7A87"/>
    <w:rsid w:val="000F1956"/>
    <w:rsid w:val="000F1CA2"/>
    <w:rsid w:val="000F1F91"/>
    <w:rsid w:val="000F2BDA"/>
    <w:rsid w:val="000F43E0"/>
    <w:rsid w:val="000F6090"/>
    <w:rsid w:val="000F69FF"/>
    <w:rsid w:val="000F6EC3"/>
    <w:rsid w:val="00101B4B"/>
    <w:rsid w:val="00103A41"/>
    <w:rsid w:val="001041A3"/>
    <w:rsid w:val="0010534D"/>
    <w:rsid w:val="00105DFB"/>
    <w:rsid w:val="00106754"/>
    <w:rsid w:val="00106B5A"/>
    <w:rsid w:val="00107348"/>
    <w:rsid w:val="00107925"/>
    <w:rsid w:val="00110A73"/>
    <w:rsid w:val="00110B7B"/>
    <w:rsid w:val="00111309"/>
    <w:rsid w:val="00111E4D"/>
    <w:rsid w:val="00112D15"/>
    <w:rsid w:val="00113709"/>
    <w:rsid w:val="001160CA"/>
    <w:rsid w:val="00116407"/>
    <w:rsid w:val="001164C2"/>
    <w:rsid w:val="00117523"/>
    <w:rsid w:val="001179FD"/>
    <w:rsid w:val="00120684"/>
    <w:rsid w:val="00121DD0"/>
    <w:rsid w:val="00125AC6"/>
    <w:rsid w:val="00127D30"/>
    <w:rsid w:val="00130686"/>
    <w:rsid w:val="00130F04"/>
    <w:rsid w:val="0013113A"/>
    <w:rsid w:val="001314CF"/>
    <w:rsid w:val="00131533"/>
    <w:rsid w:val="001317FF"/>
    <w:rsid w:val="00132A82"/>
    <w:rsid w:val="00133BA9"/>
    <w:rsid w:val="00133E7C"/>
    <w:rsid w:val="00134199"/>
    <w:rsid w:val="001348C9"/>
    <w:rsid w:val="00134C33"/>
    <w:rsid w:val="00135B79"/>
    <w:rsid w:val="001363F5"/>
    <w:rsid w:val="001364E4"/>
    <w:rsid w:val="001379F7"/>
    <w:rsid w:val="00137E9B"/>
    <w:rsid w:val="00140B5B"/>
    <w:rsid w:val="00140C02"/>
    <w:rsid w:val="001411EF"/>
    <w:rsid w:val="0014138A"/>
    <w:rsid w:val="00141A17"/>
    <w:rsid w:val="0014244B"/>
    <w:rsid w:val="00142D76"/>
    <w:rsid w:val="00142FEA"/>
    <w:rsid w:val="0014379B"/>
    <w:rsid w:val="0014381C"/>
    <w:rsid w:val="00143A4E"/>
    <w:rsid w:val="001452F4"/>
    <w:rsid w:val="001453E7"/>
    <w:rsid w:val="00145419"/>
    <w:rsid w:val="00145486"/>
    <w:rsid w:val="00145A71"/>
    <w:rsid w:val="0014621E"/>
    <w:rsid w:val="00147B95"/>
    <w:rsid w:val="00152510"/>
    <w:rsid w:val="001525B3"/>
    <w:rsid w:val="00152D9A"/>
    <w:rsid w:val="001566AE"/>
    <w:rsid w:val="00156710"/>
    <w:rsid w:val="00156752"/>
    <w:rsid w:val="001628CB"/>
    <w:rsid w:val="00163069"/>
    <w:rsid w:val="0016381A"/>
    <w:rsid w:val="0016467F"/>
    <w:rsid w:val="001651CE"/>
    <w:rsid w:val="00165D4A"/>
    <w:rsid w:val="00166652"/>
    <w:rsid w:val="001668BA"/>
    <w:rsid w:val="00166D17"/>
    <w:rsid w:val="00166DCF"/>
    <w:rsid w:val="00167069"/>
    <w:rsid w:val="00167AC5"/>
    <w:rsid w:val="00167C6D"/>
    <w:rsid w:val="00170021"/>
    <w:rsid w:val="00170A32"/>
    <w:rsid w:val="00170D3F"/>
    <w:rsid w:val="00171DD4"/>
    <w:rsid w:val="0017329B"/>
    <w:rsid w:val="0017370D"/>
    <w:rsid w:val="001751F7"/>
    <w:rsid w:val="00175C60"/>
    <w:rsid w:val="00180390"/>
    <w:rsid w:val="00181141"/>
    <w:rsid w:val="00182147"/>
    <w:rsid w:val="0018299A"/>
    <w:rsid w:val="0018390D"/>
    <w:rsid w:val="00186DB2"/>
    <w:rsid w:val="00190CE8"/>
    <w:rsid w:val="00191D72"/>
    <w:rsid w:val="001923FE"/>
    <w:rsid w:val="001926C3"/>
    <w:rsid w:val="0019334B"/>
    <w:rsid w:val="00193445"/>
    <w:rsid w:val="00195065"/>
    <w:rsid w:val="001961CD"/>
    <w:rsid w:val="001972B3"/>
    <w:rsid w:val="001A06AF"/>
    <w:rsid w:val="001A2F67"/>
    <w:rsid w:val="001A30E8"/>
    <w:rsid w:val="001A33FB"/>
    <w:rsid w:val="001A43B1"/>
    <w:rsid w:val="001A4861"/>
    <w:rsid w:val="001A4B35"/>
    <w:rsid w:val="001A6DFA"/>
    <w:rsid w:val="001A6F4A"/>
    <w:rsid w:val="001A7185"/>
    <w:rsid w:val="001A71BB"/>
    <w:rsid w:val="001A786B"/>
    <w:rsid w:val="001B022C"/>
    <w:rsid w:val="001B1E3C"/>
    <w:rsid w:val="001B204D"/>
    <w:rsid w:val="001B29D6"/>
    <w:rsid w:val="001B371B"/>
    <w:rsid w:val="001B3D42"/>
    <w:rsid w:val="001B5B59"/>
    <w:rsid w:val="001B65E4"/>
    <w:rsid w:val="001B7CC2"/>
    <w:rsid w:val="001C02EF"/>
    <w:rsid w:val="001C07A9"/>
    <w:rsid w:val="001C0962"/>
    <w:rsid w:val="001C0B5B"/>
    <w:rsid w:val="001C1C6D"/>
    <w:rsid w:val="001C2AD9"/>
    <w:rsid w:val="001C40BD"/>
    <w:rsid w:val="001C5D34"/>
    <w:rsid w:val="001C6D44"/>
    <w:rsid w:val="001C6ED8"/>
    <w:rsid w:val="001C749B"/>
    <w:rsid w:val="001C7F0C"/>
    <w:rsid w:val="001C7FC3"/>
    <w:rsid w:val="001D0B90"/>
    <w:rsid w:val="001D1A50"/>
    <w:rsid w:val="001D2FEE"/>
    <w:rsid w:val="001D3BF7"/>
    <w:rsid w:val="001D50B4"/>
    <w:rsid w:val="001D5887"/>
    <w:rsid w:val="001D5A59"/>
    <w:rsid w:val="001D5D07"/>
    <w:rsid w:val="001D6C1D"/>
    <w:rsid w:val="001E1701"/>
    <w:rsid w:val="001E2720"/>
    <w:rsid w:val="001E5C12"/>
    <w:rsid w:val="001E5D74"/>
    <w:rsid w:val="001E70A5"/>
    <w:rsid w:val="001E71D7"/>
    <w:rsid w:val="001F1874"/>
    <w:rsid w:val="001F1FDD"/>
    <w:rsid w:val="001F2102"/>
    <w:rsid w:val="001F2AD1"/>
    <w:rsid w:val="001F392D"/>
    <w:rsid w:val="001F7B8C"/>
    <w:rsid w:val="00200D7B"/>
    <w:rsid w:val="00200F1A"/>
    <w:rsid w:val="00201EC3"/>
    <w:rsid w:val="00202259"/>
    <w:rsid w:val="0020294A"/>
    <w:rsid w:val="002045BC"/>
    <w:rsid w:val="00206188"/>
    <w:rsid w:val="0020627C"/>
    <w:rsid w:val="002178DB"/>
    <w:rsid w:val="0022020A"/>
    <w:rsid w:val="00220E3E"/>
    <w:rsid w:val="002227D7"/>
    <w:rsid w:val="00222866"/>
    <w:rsid w:val="002233F8"/>
    <w:rsid w:val="00226684"/>
    <w:rsid w:val="002271CC"/>
    <w:rsid w:val="0022738C"/>
    <w:rsid w:val="00230818"/>
    <w:rsid w:val="002329F8"/>
    <w:rsid w:val="00235AC8"/>
    <w:rsid w:val="00237091"/>
    <w:rsid w:val="00240501"/>
    <w:rsid w:val="00245119"/>
    <w:rsid w:val="0024603F"/>
    <w:rsid w:val="002503E0"/>
    <w:rsid w:val="00250FEF"/>
    <w:rsid w:val="00251AD4"/>
    <w:rsid w:val="00252016"/>
    <w:rsid w:val="00252596"/>
    <w:rsid w:val="00257686"/>
    <w:rsid w:val="002609D4"/>
    <w:rsid w:val="00264B6B"/>
    <w:rsid w:val="0026722B"/>
    <w:rsid w:val="002679FD"/>
    <w:rsid w:val="00270347"/>
    <w:rsid w:val="0027049F"/>
    <w:rsid w:val="0027195D"/>
    <w:rsid w:val="002729FB"/>
    <w:rsid w:val="00272D46"/>
    <w:rsid w:val="002738DA"/>
    <w:rsid w:val="00274FA3"/>
    <w:rsid w:val="002771CB"/>
    <w:rsid w:val="00282789"/>
    <w:rsid w:val="00282828"/>
    <w:rsid w:val="00282F3D"/>
    <w:rsid w:val="002835A4"/>
    <w:rsid w:val="002854F8"/>
    <w:rsid w:val="0028763E"/>
    <w:rsid w:val="00287F30"/>
    <w:rsid w:val="00290DF5"/>
    <w:rsid w:val="0029180B"/>
    <w:rsid w:val="00292645"/>
    <w:rsid w:val="0029354C"/>
    <w:rsid w:val="00293EC7"/>
    <w:rsid w:val="0029583F"/>
    <w:rsid w:val="00297CCD"/>
    <w:rsid w:val="002A0054"/>
    <w:rsid w:val="002A09BB"/>
    <w:rsid w:val="002A0B1A"/>
    <w:rsid w:val="002A2EA0"/>
    <w:rsid w:val="002A47FE"/>
    <w:rsid w:val="002A4BCE"/>
    <w:rsid w:val="002A4F6D"/>
    <w:rsid w:val="002A517A"/>
    <w:rsid w:val="002A572D"/>
    <w:rsid w:val="002A7CE6"/>
    <w:rsid w:val="002B01E4"/>
    <w:rsid w:val="002B1E8F"/>
    <w:rsid w:val="002B1F59"/>
    <w:rsid w:val="002B3699"/>
    <w:rsid w:val="002B4991"/>
    <w:rsid w:val="002B4E97"/>
    <w:rsid w:val="002B78CC"/>
    <w:rsid w:val="002C07D6"/>
    <w:rsid w:val="002C094A"/>
    <w:rsid w:val="002C1DB3"/>
    <w:rsid w:val="002C2F2F"/>
    <w:rsid w:val="002C375B"/>
    <w:rsid w:val="002C38EB"/>
    <w:rsid w:val="002C51A5"/>
    <w:rsid w:val="002D08B6"/>
    <w:rsid w:val="002D0964"/>
    <w:rsid w:val="002D0D81"/>
    <w:rsid w:val="002D220F"/>
    <w:rsid w:val="002D26C4"/>
    <w:rsid w:val="002D3880"/>
    <w:rsid w:val="002D3D71"/>
    <w:rsid w:val="002D4ADC"/>
    <w:rsid w:val="002D5160"/>
    <w:rsid w:val="002D51BD"/>
    <w:rsid w:val="002D580B"/>
    <w:rsid w:val="002D701F"/>
    <w:rsid w:val="002E056A"/>
    <w:rsid w:val="002E21BE"/>
    <w:rsid w:val="002E38C9"/>
    <w:rsid w:val="002E60B3"/>
    <w:rsid w:val="002E676A"/>
    <w:rsid w:val="002E7FD3"/>
    <w:rsid w:val="002F069E"/>
    <w:rsid w:val="002F1B7A"/>
    <w:rsid w:val="002F2289"/>
    <w:rsid w:val="002F254A"/>
    <w:rsid w:val="002F2EB2"/>
    <w:rsid w:val="002F3531"/>
    <w:rsid w:val="002F52D2"/>
    <w:rsid w:val="002F6B76"/>
    <w:rsid w:val="002F71DD"/>
    <w:rsid w:val="002F793B"/>
    <w:rsid w:val="00300139"/>
    <w:rsid w:val="0030024E"/>
    <w:rsid w:val="0030120A"/>
    <w:rsid w:val="00301545"/>
    <w:rsid w:val="00301AAB"/>
    <w:rsid w:val="00301E7D"/>
    <w:rsid w:val="00303FAD"/>
    <w:rsid w:val="003057B1"/>
    <w:rsid w:val="00305837"/>
    <w:rsid w:val="00306082"/>
    <w:rsid w:val="00307501"/>
    <w:rsid w:val="003104DF"/>
    <w:rsid w:val="003110DA"/>
    <w:rsid w:val="0031605E"/>
    <w:rsid w:val="00316914"/>
    <w:rsid w:val="00317850"/>
    <w:rsid w:val="00317FD5"/>
    <w:rsid w:val="003200D7"/>
    <w:rsid w:val="00320553"/>
    <w:rsid w:val="00320609"/>
    <w:rsid w:val="0032117B"/>
    <w:rsid w:val="00321DDC"/>
    <w:rsid w:val="00322A22"/>
    <w:rsid w:val="00323F78"/>
    <w:rsid w:val="003240C0"/>
    <w:rsid w:val="0032430D"/>
    <w:rsid w:val="00325D55"/>
    <w:rsid w:val="003269AA"/>
    <w:rsid w:val="00326C72"/>
    <w:rsid w:val="0032775A"/>
    <w:rsid w:val="00330192"/>
    <w:rsid w:val="00331583"/>
    <w:rsid w:val="0033342D"/>
    <w:rsid w:val="003342CD"/>
    <w:rsid w:val="00334D92"/>
    <w:rsid w:val="00334ED4"/>
    <w:rsid w:val="00335A92"/>
    <w:rsid w:val="003366AB"/>
    <w:rsid w:val="00336D12"/>
    <w:rsid w:val="0033703B"/>
    <w:rsid w:val="003379FC"/>
    <w:rsid w:val="00340275"/>
    <w:rsid w:val="003405B1"/>
    <w:rsid w:val="0034082B"/>
    <w:rsid w:val="0034235E"/>
    <w:rsid w:val="0034328B"/>
    <w:rsid w:val="00344A38"/>
    <w:rsid w:val="003459B2"/>
    <w:rsid w:val="003526FB"/>
    <w:rsid w:val="00352AAD"/>
    <w:rsid w:val="003551DD"/>
    <w:rsid w:val="00356296"/>
    <w:rsid w:val="00356B4A"/>
    <w:rsid w:val="0035723C"/>
    <w:rsid w:val="00357671"/>
    <w:rsid w:val="00357C88"/>
    <w:rsid w:val="00362F8C"/>
    <w:rsid w:val="003633F7"/>
    <w:rsid w:val="00364044"/>
    <w:rsid w:val="003660D0"/>
    <w:rsid w:val="00366B5E"/>
    <w:rsid w:val="00367C12"/>
    <w:rsid w:val="003704C2"/>
    <w:rsid w:val="003708FB"/>
    <w:rsid w:val="003711DB"/>
    <w:rsid w:val="00373175"/>
    <w:rsid w:val="003735ED"/>
    <w:rsid w:val="00373B5D"/>
    <w:rsid w:val="00374182"/>
    <w:rsid w:val="0037455C"/>
    <w:rsid w:val="0037572A"/>
    <w:rsid w:val="00376CCC"/>
    <w:rsid w:val="00377A31"/>
    <w:rsid w:val="0038080D"/>
    <w:rsid w:val="0038179F"/>
    <w:rsid w:val="00381BB8"/>
    <w:rsid w:val="00382517"/>
    <w:rsid w:val="00383371"/>
    <w:rsid w:val="00385129"/>
    <w:rsid w:val="0038561A"/>
    <w:rsid w:val="0038564F"/>
    <w:rsid w:val="003864EE"/>
    <w:rsid w:val="00386C90"/>
    <w:rsid w:val="003870B5"/>
    <w:rsid w:val="00390853"/>
    <w:rsid w:val="00390A1F"/>
    <w:rsid w:val="00390BFD"/>
    <w:rsid w:val="00390F4A"/>
    <w:rsid w:val="003915E6"/>
    <w:rsid w:val="00392395"/>
    <w:rsid w:val="00392528"/>
    <w:rsid w:val="00393366"/>
    <w:rsid w:val="003935CE"/>
    <w:rsid w:val="003935D2"/>
    <w:rsid w:val="003936B1"/>
    <w:rsid w:val="003944CF"/>
    <w:rsid w:val="003946B8"/>
    <w:rsid w:val="00394842"/>
    <w:rsid w:val="00394FCB"/>
    <w:rsid w:val="003950D8"/>
    <w:rsid w:val="00396378"/>
    <w:rsid w:val="00396453"/>
    <w:rsid w:val="00397729"/>
    <w:rsid w:val="00397902"/>
    <w:rsid w:val="00397D38"/>
    <w:rsid w:val="00397DBD"/>
    <w:rsid w:val="00397FF8"/>
    <w:rsid w:val="003A06D7"/>
    <w:rsid w:val="003A1ABD"/>
    <w:rsid w:val="003A3FED"/>
    <w:rsid w:val="003A44D9"/>
    <w:rsid w:val="003A4E98"/>
    <w:rsid w:val="003A62C6"/>
    <w:rsid w:val="003A7044"/>
    <w:rsid w:val="003A761E"/>
    <w:rsid w:val="003B1CA3"/>
    <w:rsid w:val="003B44F3"/>
    <w:rsid w:val="003B60EB"/>
    <w:rsid w:val="003B64D5"/>
    <w:rsid w:val="003B7080"/>
    <w:rsid w:val="003C1C1A"/>
    <w:rsid w:val="003C20E8"/>
    <w:rsid w:val="003C23D2"/>
    <w:rsid w:val="003C3338"/>
    <w:rsid w:val="003C492C"/>
    <w:rsid w:val="003C4BBE"/>
    <w:rsid w:val="003C7165"/>
    <w:rsid w:val="003D0DD2"/>
    <w:rsid w:val="003D0F47"/>
    <w:rsid w:val="003D45E8"/>
    <w:rsid w:val="003D544B"/>
    <w:rsid w:val="003D5509"/>
    <w:rsid w:val="003D58B7"/>
    <w:rsid w:val="003D6505"/>
    <w:rsid w:val="003D7001"/>
    <w:rsid w:val="003E05AD"/>
    <w:rsid w:val="003E06D3"/>
    <w:rsid w:val="003E1799"/>
    <w:rsid w:val="003E17D9"/>
    <w:rsid w:val="003E3086"/>
    <w:rsid w:val="003E327A"/>
    <w:rsid w:val="003E350F"/>
    <w:rsid w:val="003E421C"/>
    <w:rsid w:val="003E4CDD"/>
    <w:rsid w:val="003E53B8"/>
    <w:rsid w:val="003E5D4B"/>
    <w:rsid w:val="003E60C1"/>
    <w:rsid w:val="003E6247"/>
    <w:rsid w:val="003E637D"/>
    <w:rsid w:val="003F0DA5"/>
    <w:rsid w:val="003F155F"/>
    <w:rsid w:val="003F4297"/>
    <w:rsid w:val="003F46B7"/>
    <w:rsid w:val="003F5DAE"/>
    <w:rsid w:val="003F5F3D"/>
    <w:rsid w:val="003F6721"/>
    <w:rsid w:val="003F7CA2"/>
    <w:rsid w:val="0040197D"/>
    <w:rsid w:val="00402CF9"/>
    <w:rsid w:val="00404638"/>
    <w:rsid w:val="0040491A"/>
    <w:rsid w:val="00404DFD"/>
    <w:rsid w:val="004075BD"/>
    <w:rsid w:val="00407605"/>
    <w:rsid w:val="00407D5B"/>
    <w:rsid w:val="0041023C"/>
    <w:rsid w:val="004105FE"/>
    <w:rsid w:val="004128EE"/>
    <w:rsid w:val="0041386A"/>
    <w:rsid w:val="00417C3B"/>
    <w:rsid w:val="00427224"/>
    <w:rsid w:val="00427C7D"/>
    <w:rsid w:val="00427F69"/>
    <w:rsid w:val="0043074F"/>
    <w:rsid w:val="00430E8C"/>
    <w:rsid w:val="00431CB0"/>
    <w:rsid w:val="00433708"/>
    <w:rsid w:val="00436819"/>
    <w:rsid w:val="00436896"/>
    <w:rsid w:val="0044175F"/>
    <w:rsid w:val="00441D6A"/>
    <w:rsid w:val="0044492C"/>
    <w:rsid w:val="00444DCA"/>
    <w:rsid w:val="00444FC7"/>
    <w:rsid w:val="004509B2"/>
    <w:rsid w:val="004523A5"/>
    <w:rsid w:val="00452513"/>
    <w:rsid w:val="00454A71"/>
    <w:rsid w:val="004559FD"/>
    <w:rsid w:val="00455F50"/>
    <w:rsid w:val="004566A1"/>
    <w:rsid w:val="00456F07"/>
    <w:rsid w:val="0045713D"/>
    <w:rsid w:val="004574DA"/>
    <w:rsid w:val="0046042C"/>
    <w:rsid w:val="00463946"/>
    <w:rsid w:val="00465AEA"/>
    <w:rsid w:val="00470B67"/>
    <w:rsid w:val="00471862"/>
    <w:rsid w:val="0047186C"/>
    <w:rsid w:val="004721B4"/>
    <w:rsid w:val="00472E70"/>
    <w:rsid w:val="00476A15"/>
    <w:rsid w:val="00476BF6"/>
    <w:rsid w:val="00480F75"/>
    <w:rsid w:val="0048106F"/>
    <w:rsid w:val="0048126B"/>
    <w:rsid w:val="004822A9"/>
    <w:rsid w:val="004825CE"/>
    <w:rsid w:val="00482D70"/>
    <w:rsid w:val="004836A6"/>
    <w:rsid w:val="00483F38"/>
    <w:rsid w:val="004847E3"/>
    <w:rsid w:val="0048480D"/>
    <w:rsid w:val="00485577"/>
    <w:rsid w:val="00487CD1"/>
    <w:rsid w:val="00487D5C"/>
    <w:rsid w:val="00487DD5"/>
    <w:rsid w:val="00490E36"/>
    <w:rsid w:val="00492EA7"/>
    <w:rsid w:val="00492EF4"/>
    <w:rsid w:val="004934FC"/>
    <w:rsid w:val="00493503"/>
    <w:rsid w:val="00493CB5"/>
    <w:rsid w:val="004947C9"/>
    <w:rsid w:val="00495781"/>
    <w:rsid w:val="0049694B"/>
    <w:rsid w:val="00496C42"/>
    <w:rsid w:val="00497365"/>
    <w:rsid w:val="004A0845"/>
    <w:rsid w:val="004A159D"/>
    <w:rsid w:val="004A1AE8"/>
    <w:rsid w:val="004A1C98"/>
    <w:rsid w:val="004A2141"/>
    <w:rsid w:val="004A2ED0"/>
    <w:rsid w:val="004A35C2"/>
    <w:rsid w:val="004A35E2"/>
    <w:rsid w:val="004A3607"/>
    <w:rsid w:val="004A576F"/>
    <w:rsid w:val="004A5C2C"/>
    <w:rsid w:val="004A5C67"/>
    <w:rsid w:val="004A6518"/>
    <w:rsid w:val="004A6B7A"/>
    <w:rsid w:val="004A7556"/>
    <w:rsid w:val="004B0BF6"/>
    <w:rsid w:val="004B1E1B"/>
    <w:rsid w:val="004B3562"/>
    <w:rsid w:val="004B36BC"/>
    <w:rsid w:val="004B4635"/>
    <w:rsid w:val="004B4A30"/>
    <w:rsid w:val="004B51E9"/>
    <w:rsid w:val="004B5235"/>
    <w:rsid w:val="004B5942"/>
    <w:rsid w:val="004B628E"/>
    <w:rsid w:val="004B6354"/>
    <w:rsid w:val="004B6643"/>
    <w:rsid w:val="004B71AB"/>
    <w:rsid w:val="004C1EDF"/>
    <w:rsid w:val="004C233C"/>
    <w:rsid w:val="004C2B70"/>
    <w:rsid w:val="004C36C9"/>
    <w:rsid w:val="004C49F3"/>
    <w:rsid w:val="004C4F5A"/>
    <w:rsid w:val="004C53D4"/>
    <w:rsid w:val="004C6598"/>
    <w:rsid w:val="004C6B2D"/>
    <w:rsid w:val="004D179D"/>
    <w:rsid w:val="004D2194"/>
    <w:rsid w:val="004D4E9D"/>
    <w:rsid w:val="004D5308"/>
    <w:rsid w:val="004D6245"/>
    <w:rsid w:val="004D628C"/>
    <w:rsid w:val="004D6CA8"/>
    <w:rsid w:val="004D7514"/>
    <w:rsid w:val="004E2221"/>
    <w:rsid w:val="004E2726"/>
    <w:rsid w:val="004E3A28"/>
    <w:rsid w:val="004E3F88"/>
    <w:rsid w:val="004E447A"/>
    <w:rsid w:val="004E5F1F"/>
    <w:rsid w:val="004E68E7"/>
    <w:rsid w:val="004F1024"/>
    <w:rsid w:val="004F2A87"/>
    <w:rsid w:val="004F571D"/>
    <w:rsid w:val="004F5FC9"/>
    <w:rsid w:val="004F61B8"/>
    <w:rsid w:val="004F77DA"/>
    <w:rsid w:val="004F79C8"/>
    <w:rsid w:val="004F7D5D"/>
    <w:rsid w:val="00500EB2"/>
    <w:rsid w:val="0050103C"/>
    <w:rsid w:val="00501C58"/>
    <w:rsid w:val="00503332"/>
    <w:rsid w:val="005041C6"/>
    <w:rsid w:val="005042E4"/>
    <w:rsid w:val="00504C8B"/>
    <w:rsid w:val="00506EF6"/>
    <w:rsid w:val="00510DB7"/>
    <w:rsid w:val="00512CCF"/>
    <w:rsid w:val="005153AC"/>
    <w:rsid w:val="005160AB"/>
    <w:rsid w:val="0051753B"/>
    <w:rsid w:val="00517FD5"/>
    <w:rsid w:val="005206D8"/>
    <w:rsid w:val="005232DB"/>
    <w:rsid w:val="005234E7"/>
    <w:rsid w:val="00523CD9"/>
    <w:rsid w:val="00523EFB"/>
    <w:rsid w:val="00525818"/>
    <w:rsid w:val="00526994"/>
    <w:rsid w:val="005311CB"/>
    <w:rsid w:val="00532FEA"/>
    <w:rsid w:val="005338B8"/>
    <w:rsid w:val="00534CB8"/>
    <w:rsid w:val="0053510A"/>
    <w:rsid w:val="00540C55"/>
    <w:rsid w:val="00541961"/>
    <w:rsid w:val="005420C6"/>
    <w:rsid w:val="00542708"/>
    <w:rsid w:val="00542DC9"/>
    <w:rsid w:val="00542DE1"/>
    <w:rsid w:val="0054462D"/>
    <w:rsid w:val="00551592"/>
    <w:rsid w:val="00551881"/>
    <w:rsid w:val="005525A7"/>
    <w:rsid w:val="005528F6"/>
    <w:rsid w:val="005539E9"/>
    <w:rsid w:val="00556125"/>
    <w:rsid w:val="00556278"/>
    <w:rsid w:val="0055767C"/>
    <w:rsid w:val="00557D98"/>
    <w:rsid w:val="00560580"/>
    <w:rsid w:val="00566A8F"/>
    <w:rsid w:val="00570E1F"/>
    <w:rsid w:val="00571E72"/>
    <w:rsid w:val="005737C8"/>
    <w:rsid w:val="005737DF"/>
    <w:rsid w:val="0057767D"/>
    <w:rsid w:val="0058170D"/>
    <w:rsid w:val="005827C7"/>
    <w:rsid w:val="00584250"/>
    <w:rsid w:val="005848B0"/>
    <w:rsid w:val="00584A90"/>
    <w:rsid w:val="00584E2B"/>
    <w:rsid w:val="005850AF"/>
    <w:rsid w:val="0058578F"/>
    <w:rsid w:val="00586A35"/>
    <w:rsid w:val="00586BB0"/>
    <w:rsid w:val="00586D35"/>
    <w:rsid w:val="00587814"/>
    <w:rsid w:val="0059071F"/>
    <w:rsid w:val="005927BE"/>
    <w:rsid w:val="00592B36"/>
    <w:rsid w:val="00592DE3"/>
    <w:rsid w:val="00596082"/>
    <w:rsid w:val="00596A24"/>
    <w:rsid w:val="00596F2A"/>
    <w:rsid w:val="00597106"/>
    <w:rsid w:val="00597409"/>
    <w:rsid w:val="005A16FA"/>
    <w:rsid w:val="005A2C1E"/>
    <w:rsid w:val="005A3D30"/>
    <w:rsid w:val="005A7732"/>
    <w:rsid w:val="005B12FE"/>
    <w:rsid w:val="005B26BD"/>
    <w:rsid w:val="005B2875"/>
    <w:rsid w:val="005B2ED3"/>
    <w:rsid w:val="005B3C46"/>
    <w:rsid w:val="005B493F"/>
    <w:rsid w:val="005B71EB"/>
    <w:rsid w:val="005B7CC4"/>
    <w:rsid w:val="005C0062"/>
    <w:rsid w:val="005C154C"/>
    <w:rsid w:val="005C2D43"/>
    <w:rsid w:val="005C34BE"/>
    <w:rsid w:val="005C3D72"/>
    <w:rsid w:val="005C4B3E"/>
    <w:rsid w:val="005C4D9D"/>
    <w:rsid w:val="005C5E36"/>
    <w:rsid w:val="005C7297"/>
    <w:rsid w:val="005C7B04"/>
    <w:rsid w:val="005D0695"/>
    <w:rsid w:val="005D0CCE"/>
    <w:rsid w:val="005D1E72"/>
    <w:rsid w:val="005D2D12"/>
    <w:rsid w:val="005D496D"/>
    <w:rsid w:val="005D4F74"/>
    <w:rsid w:val="005D7E6E"/>
    <w:rsid w:val="005E119F"/>
    <w:rsid w:val="005E22A3"/>
    <w:rsid w:val="005E34CF"/>
    <w:rsid w:val="005E37D7"/>
    <w:rsid w:val="005E57AF"/>
    <w:rsid w:val="005E5B80"/>
    <w:rsid w:val="005E7531"/>
    <w:rsid w:val="005F0B4C"/>
    <w:rsid w:val="005F192C"/>
    <w:rsid w:val="005F24A6"/>
    <w:rsid w:val="005F30FF"/>
    <w:rsid w:val="005F522B"/>
    <w:rsid w:val="005F5F84"/>
    <w:rsid w:val="005F69F7"/>
    <w:rsid w:val="005F6FBB"/>
    <w:rsid w:val="005F7E41"/>
    <w:rsid w:val="006012C7"/>
    <w:rsid w:val="00601F24"/>
    <w:rsid w:val="0060307D"/>
    <w:rsid w:val="00607A60"/>
    <w:rsid w:val="00610A49"/>
    <w:rsid w:val="00610CB6"/>
    <w:rsid w:val="00612659"/>
    <w:rsid w:val="0061273A"/>
    <w:rsid w:val="00612C56"/>
    <w:rsid w:val="00612E4E"/>
    <w:rsid w:val="00613CE9"/>
    <w:rsid w:val="00614861"/>
    <w:rsid w:val="00615103"/>
    <w:rsid w:val="00615D6E"/>
    <w:rsid w:val="00621C61"/>
    <w:rsid w:val="006220DA"/>
    <w:rsid w:val="006263C7"/>
    <w:rsid w:val="00631424"/>
    <w:rsid w:val="006317A6"/>
    <w:rsid w:val="00633691"/>
    <w:rsid w:val="00635190"/>
    <w:rsid w:val="0063549C"/>
    <w:rsid w:val="0063569A"/>
    <w:rsid w:val="00635E51"/>
    <w:rsid w:val="0063608B"/>
    <w:rsid w:val="006365F3"/>
    <w:rsid w:val="00637156"/>
    <w:rsid w:val="006378E3"/>
    <w:rsid w:val="00641E2D"/>
    <w:rsid w:val="006422A9"/>
    <w:rsid w:val="00643211"/>
    <w:rsid w:val="00644AC8"/>
    <w:rsid w:val="00645F79"/>
    <w:rsid w:val="00646714"/>
    <w:rsid w:val="00647536"/>
    <w:rsid w:val="00650463"/>
    <w:rsid w:val="006510EE"/>
    <w:rsid w:val="006514CD"/>
    <w:rsid w:val="0065275A"/>
    <w:rsid w:val="00652A6C"/>
    <w:rsid w:val="00652D54"/>
    <w:rsid w:val="00652F4F"/>
    <w:rsid w:val="00654D92"/>
    <w:rsid w:val="00656C70"/>
    <w:rsid w:val="00660A05"/>
    <w:rsid w:val="006617C8"/>
    <w:rsid w:val="006646E3"/>
    <w:rsid w:val="00670649"/>
    <w:rsid w:val="00670E82"/>
    <w:rsid w:val="00671263"/>
    <w:rsid w:val="00671CA4"/>
    <w:rsid w:val="00673B16"/>
    <w:rsid w:val="00675128"/>
    <w:rsid w:val="0067526C"/>
    <w:rsid w:val="00675B33"/>
    <w:rsid w:val="00681A60"/>
    <w:rsid w:val="00682EE9"/>
    <w:rsid w:val="0068310F"/>
    <w:rsid w:val="00685105"/>
    <w:rsid w:val="00691EF4"/>
    <w:rsid w:val="00693380"/>
    <w:rsid w:val="0069472B"/>
    <w:rsid w:val="00694749"/>
    <w:rsid w:val="00694A59"/>
    <w:rsid w:val="006958F2"/>
    <w:rsid w:val="006978B2"/>
    <w:rsid w:val="006A22F6"/>
    <w:rsid w:val="006A29E8"/>
    <w:rsid w:val="006A3643"/>
    <w:rsid w:val="006A395F"/>
    <w:rsid w:val="006A3DCB"/>
    <w:rsid w:val="006A621A"/>
    <w:rsid w:val="006B1B26"/>
    <w:rsid w:val="006B3374"/>
    <w:rsid w:val="006B4339"/>
    <w:rsid w:val="006B4623"/>
    <w:rsid w:val="006B4ED9"/>
    <w:rsid w:val="006B5610"/>
    <w:rsid w:val="006B570A"/>
    <w:rsid w:val="006B680E"/>
    <w:rsid w:val="006B69FF"/>
    <w:rsid w:val="006B79C2"/>
    <w:rsid w:val="006C2630"/>
    <w:rsid w:val="006C30FD"/>
    <w:rsid w:val="006C3814"/>
    <w:rsid w:val="006C4BE3"/>
    <w:rsid w:val="006C515E"/>
    <w:rsid w:val="006C797A"/>
    <w:rsid w:val="006C7E6D"/>
    <w:rsid w:val="006D0838"/>
    <w:rsid w:val="006D0E9B"/>
    <w:rsid w:val="006D10DB"/>
    <w:rsid w:val="006D2239"/>
    <w:rsid w:val="006D2B89"/>
    <w:rsid w:val="006D2C89"/>
    <w:rsid w:val="006D3DAD"/>
    <w:rsid w:val="006D4B33"/>
    <w:rsid w:val="006D7BA9"/>
    <w:rsid w:val="006E0D12"/>
    <w:rsid w:val="006E1AC3"/>
    <w:rsid w:val="006E24A3"/>
    <w:rsid w:val="006E2E87"/>
    <w:rsid w:val="006E392B"/>
    <w:rsid w:val="006E4407"/>
    <w:rsid w:val="006E6A32"/>
    <w:rsid w:val="006E7653"/>
    <w:rsid w:val="006F050A"/>
    <w:rsid w:val="006F0D73"/>
    <w:rsid w:val="006F1681"/>
    <w:rsid w:val="006F23FC"/>
    <w:rsid w:val="006F2B1C"/>
    <w:rsid w:val="006F54D2"/>
    <w:rsid w:val="006F667F"/>
    <w:rsid w:val="006F7560"/>
    <w:rsid w:val="00701FA6"/>
    <w:rsid w:val="007020FE"/>
    <w:rsid w:val="007025FD"/>
    <w:rsid w:val="0070306F"/>
    <w:rsid w:val="0070473B"/>
    <w:rsid w:val="0070531E"/>
    <w:rsid w:val="00707D56"/>
    <w:rsid w:val="0071056F"/>
    <w:rsid w:val="00710607"/>
    <w:rsid w:val="00710BC0"/>
    <w:rsid w:val="00714AF7"/>
    <w:rsid w:val="00715F00"/>
    <w:rsid w:val="00716DA0"/>
    <w:rsid w:val="00717FB2"/>
    <w:rsid w:val="00721D05"/>
    <w:rsid w:val="00722CF1"/>
    <w:rsid w:val="00723570"/>
    <w:rsid w:val="00723AC6"/>
    <w:rsid w:val="00723B4A"/>
    <w:rsid w:val="007249CB"/>
    <w:rsid w:val="00725FA6"/>
    <w:rsid w:val="0072607F"/>
    <w:rsid w:val="00726134"/>
    <w:rsid w:val="00727914"/>
    <w:rsid w:val="00727A64"/>
    <w:rsid w:val="00727EBD"/>
    <w:rsid w:val="007304C2"/>
    <w:rsid w:val="00730FA2"/>
    <w:rsid w:val="00731CAA"/>
    <w:rsid w:val="00732243"/>
    <w:rsid w:val="00732981"/>
    <w:rsid w:val="00732D22"/>
    <w:rsid w:val="007330AD"/>
    <w:rsid w:val="0073476C"/>
    <w:rsid w:val="00735333"/>
    <w:rsid w:val="00735D9A"/>
    <w:rsid w:val="00736C02"/>
    <w:rsid w:val="00740C64"/>
    <w:rsid w:val="0074246E"/>
    <w:rsid w:val="00742C29"/>
    <w:rsid w:val="00743328"/>
    <w:rsid w:val="007451FF"/>
    <w:rsid w:val="007452F7"/>
    <w:rsid w:val="00745373"/>
    <w:rsid w:val="00745E09"/>
    <w:rsid w:val="0074607D"/>
    <w:rsid w:val="0074798B"/>
    <w:rsid w:val="00747E69"/>
    <w:rsid w:val="00751EC1"/>
    <w:rsid w:val="00752225"/>
    <w:rsid w:val="0075254D"/>
    <w:rsid w:val="00753548"/>
    <w:rsid w:val="00754E8B"/>
    <w:rsid w:val="007565EA"/>
    <w:rsid w:val="00756F13"/>
    <w:rsid w:val="0075736E"/>
    <w:rsid w:val="00757934"/>
    <w:rsid w:val="00757F51"/>
    <w:rsid w:val="0076152D"/>
    <w:rsid w:val="007615EF"/>
    <w:rsid w:val="0076176A"/>
    <w:rsid w:val="00761F45"/>
    <w:rsid w:val="00763131"/>
    <w:rsid w:val="00764059"/>
    <w:rsid w:val="007647B0"/>
    <w:rsid w:val="00765265"/>
    <w:rsid w:val="00770FBB"/>
    <w:rsid w:val="00771625"/>
    <w:rsid w:val="00771C32"/>
    <w:rsid w:val="00772163"/>
    <w:rsid w:val="007741D6"/>
    <w:rsid w:val="0077461B"/>
    <w:rsid w:val="007778D9"/>
    <w:rsid w:val="007800CE"/>
    <w:rsid w:val="00780227"/>
    <w:rsid w:val="00783350"/>
    <w:rsid w:val="00784B86"/>
    <w:rsid w:val="007924C0"/>
    <w:rsid w:val="00793451"/>
    <w:rsid w:val="00793808"/>
    <w:rsid w:val="00793CD3"/>
    <w:rsid w:val="00794364"/>
    <w:rsid w:val="00795630"/>
    <w:rsid w:val="0079682F"/>
    <w:rsid w:val="00797D60"/>
    <w:rsid w:val="007A0E64"/>
    <w:rsid w:val="007A2490"/>
    <w:rsid w:val="007A2C70"/>
    <w:rsid w:val="007A3F4E"/>
    <w:rsid w:val="007A481F"/>
    <w:rsid w:val="007A502C"/>
    <w:rsid w:val="007A579F"/>
    <w:rsid w:val="007A7FCD"/>
    <w:rsid w:val="007B13EB"/>
    <w:rsid w:val="007B1B2E"/>
    <w:rsid w:val="007B20DF"/>
    <w:rsid w:val="007B5550"/>
    <w:rsid w:val="007B6B37"/>
    <w:rsid w:val="007C0E13"/>
    <w:rsid w:val="007C11D0"/>
    <w:rsid w:val="007C17BE"/>
    <w:rsid w:val="007C1E36"/>
    <w:rsid w:val="007C4958"/>
    <w:rsid w:val="007C57E7"/>
    <w:rsid w:val="007C602B"/>
    <w:rsid w:val="007D33B9"/>
    <w:rsid w:val="007D3C28"/>
    <w:rsid w:val="007D3F54"/>
    <w:rsid w:val="007E0B4F"/>
    <w:rsid w:val="007E0BA9"/>
    <w:rsid w:val="007E4CFB"/>
    <w:rsid w:val="007E58D8"/>
    <w:rsid w:val="007E70E0"/>
    <w:rsid w:val="007E7648"/>
    <w:rsid w:val="007F0949"/>
    <w:rsid w:val="007F0BD6"/>
    <w:rsid w:val="007F2D1D"/>
    <w:rsid w:val="007F3460"/>
    <w:rsid w:val="007F42AD"/>
    <w:rsid w:val="007F4444"/>
    <w:rsid w:val="007F59E9"/>
    <w:rsid w:val="00800A60"/>
    <w:rsid w:val="008022E1"/>
    <w:rsid w:val="00802E06"/>
    <w:rsid w:val="008044FE"/>
    <w:rsid w:val="008051C3"/>
    <w:rsid w:val="00806815"/>
    <w:rsid w:val="008079D1"/>
    <w:rsid w:val="00810651"/>
    <w:rsid w:val="00810875"/>
    <w:rsid w:val="00810CA6"/>
    <w:rsid w:val="00810CE2"/>
    <w:rsid w:val="008150D4"/>
    <w:rsid w:val="0081775C"/>
    <w:rsid w:val="00823CAE"/>
    <w:rsid w:val="00824131"/>
    <w:rsid w:val="008254E4"/>
    <w:rsid w:val="00825C99"/>
    <w:rsid w:val="00826644"/>
    <w:rsid w:val="00826771"/>
    <w:rsid w:val="00826ED3"/>
    <w:rsid w:val="00826F41"/>
    <w:rsid w:val="0082786B"/>
    <w:rsid w:val="00830901"/>
    <w:rsid w:val="008313F7"/>
    <w:rsid w:val="00831BE9"/>
    <w:rsid w:val="00831FB4"/>
    <w:rsid w:val="00832E70"/>
    <w:rsid w:val="00833AE2"/>
    <w:rsid w:val="0083735E"/>
    <w:rsid w:val="00837CBF"/>
    <w:rsid w:val="008406C3"/>
    <w:rsid w:val="00840749"/>
    <w:rsid w:val="00840A7C"/>
    <w:rsid w:val="008416EB"/>
    <w:rsid w:val="00841DEA"/>
    <w:rsid w:val="00842602"/>
    <w:rsid w:val="00842CE5"/>
    <w:rsid w:val="00843705"/>
    <w:rsid w:val="00843F8D"/>
    <w:rsid w:val="00847280"/>
    <w:rsid w:val="008478F2"/>
    <w:rsid w:val="00847A31"/>
    <w:rsid w:val="00850AEF"/>
    <w:rsid w:val="00850D0C"/>
    <w:rsid w:val="00852B1F"/>
    <w:rsid w:val="00853CC9"/>
    <w:rsid w:val="0085553A"/>
    <w:rsid w:val="00855B70"/>
    <w:rsid w:val="00865512"/>
    <w:rsid w:val="0086551D"/>
    <w:rsid w:val="00866A8E"/>
    <w:rsid w:val="00867E72"/>
    <w:rsid w:val="008708F6"/>
    <w:rsid w:val="00870A04"/>
    <w:rsid w:val="00871E83"/>
    <w:rsid w:val="008723E2"/>
    <w:rsid w:val="008726ED"/>
    <w:rsid w:val="00875D97"/>
    <w:rsid w:val="0087607D"/>
    <w:rsid w:val="00877239"/>
    <w:rsid w:val="00877ACC"/>
    <w:rsid w:val="00880A01"/>
    <w:rsid w:val="008842C9"/>
    <w:rsid w:val="008847C5"/>
    <w:rsid w:val="0089066F"/>
    <w:rsid w:val="0089103A"/>
    <w:rsid w:val="00891A1D"/>
    <w:rsid w:val="008936CC"/>
    <w:rsid w:val="0089377C"/>
    <w:rsid w:val="008944E9"/>
    <w:rsid w:val="008949E1"/>
    <w:rsid w:val="00897ACD"/>
    <w:rsid w:val="008A034A"/>
    <w:rsid w:val="008A0FEC"/>
    <w:rsid w:val="008A2BC8"/>
    <w:rsid w:val="008A38B2"/>
    <w:rsid w:val="008A560F"/>
    <w:rsid w:val="008A6324"/>
    <w:rsid w:val="008A665A"/>
    <w:rsid w:val="008A6C50"/>
    <w:rsid w:val="008A757B"/>
    <w:rsid w:val="008A7C22"/>
    <w:rsid w:val="008B00B9"/>
    <w:rsid w:val="008B1EFD"/>
    <w:rsid w:val="008B408C"/>
    <w:rsid w:val="008B4F3B"/>
    <w:rsid w:val="008B548F"/>
    <w:rsid w:val="008B5D0D"/>
    <w:rsid w:val="008B710D"/>
    <w:rsid w:val="008C005A"/>
    <w:rsid w:val="008C1861"/>
    <w:rsid w:val="008C1A5C"/>
    <w:rsid w:val="008C2FE8"/>
    <w:rsid w:val="008C3170"/>
    <w:rsid w:val="008C6200"/>
    <w:rsid w:val="008C646A"/>
    <w:rsid w:val="008C6E83"/>
    <w:rsid w:val="008C6E99"/>
    <w:rsid w:val="008C72C9"/>
    <w:rsid w:val="008C7FAE"/>
    <w:rsid w:val="008D319A"/>
    <w:rsid w:val="008D4A83"/>
    <w:rsid w:val="008D6CCE"/>
    <w:rsid w:val="008D6F99"/>
    <w:rsid w:val="008D7B18"/>
    <w:rsid w:val="008E2BD5"/>
    <w:rsid w:val="008E5187"/>
    <w:rsid w:val="008E592C"/>
    <w:rsid w:val="008E63E8"/>
    <w:rsid w:val="008F3C93"/>
    <w:rsid w:val="008F3D71"/>
    <w:rsid w:val="008F6388"/>
    <w:rsid w:val="008F6FB8"/>
    <w:rsid w:val="008F7828"/>
    <w:rsid w:val="009001D1"/>
    <w:rsid w:val="009010B7"/>
    <w:rsid w:val="00901CCE"/>
    <w:rsid w:val="00901D2A"/>
    <w:rsid w:val="00901FE2"/>
    <w:rsid w:val="00902E69"/>
    <w:rsid w:val="00903DCC"/>
    <w:rsid w:val="0090673D"/>
    <w:rsid w:val="009073E1"/>
    <w:rsid w:val="009107F8"/>
    <w:rsid w:val="00910A47"/>
    <w:rsid w:val="00910B94"/>
    <w:rsid w:val="00910FF1"/>
    <w:rsid w:val="00911B35"/>
    <w:rsid w:val="00915A18"/>
    <w:rsid w:val="00915CAB"/>
    <w:rsid w:val="00915EE9"/>
    <w:rsid w:val="009170F9"/>
    <w:rsid w:val="00920167"/>
    <w:rsid w:val="00921D7B"/>
    <w:rsid w:val="0092209C"/>
    <w:rsid w:val="00922162"/>
    <w:rsid w:val="00922524"/>
    <w:rsid w:val="00922D48"/>
    <w:rsid w:val="00922DEB"/>
    <w:rsid w:val="00923E5C"/>
    <w:rsid w:val="009240FD"/>
    <w:rsid w:val="009268B7"/>
    <w:rsid w:val="00926DC1"/>
    <w:rsid w:val="00926E45"/>
    <w:rsid w:val="0092701B"/>
    <w:rsid w:val="00930563"/>
    <w:rsid w:val="00931F2B"/>
    <w:rsid w:val="00932662"/>
    <w:rsid w:val="00934FE1"/>
    <w:rsid w:val="00936367"/>
    <w:rsid w:val="00936F8D"/>
    <w:rsid w:val="00937BFB"/>
    <w:rsid w:val="0094064C"/>
    <w:rsid w:val="00940706"/>
    <w:rsid w:val="00940DEA"/>
    <w:rsid w:val="00943242"/>
    <w:rsid w:val="009432D6"/>
    <w:rsid w:val="00943854"/>
    <w:rsid w:val="009444CD"/>
    <w:rsid w:val="0094478A"/>
    <w:rsid w:val="00946991"/>
    <w:rsid w:val="00946E43"/>
    <w:rsid w:val="0095071A"/>
    <w:rsid w:val="009512A2"/>
    <w:rsid w:val="009554F8"/>
    <w:rsid w:val="00955704"/>
    <w:rsid w:val="0095642D"/>
    <w:rsid w:val="00960E1E"/>
    <w:rsid w:val="00961336"/>
    <w:rsid w:val="00961549"/>
    <w:rsid w:val="00962312"/>
    <w:rsid w:val="00962503"/>
    <w:rsid w:val="00965791"/>
    <w:rsid w:val="00965D3B"/>
    <w:rsid w:val="00965F5B"/>
    <w:rsid w:val="00966299"/>
    <w:rsid w:val="009668DE"/>
    <w:rsid w:val="00967F89"/>
    <w:rsid w:val="00970B6C"/>
    <w:rsid w:val="00971D38"/>
    <w:rsid w:val="00972B7C"/>
    <w:rsid w:val="00976413"/>
    <w:rsid w:val="00980F13"/>
    <w:rsid w:val="00981B6C"/>
    <w:rsid w:val="00982C4C"/>
    <w:rsid w:val="0098362E"/>
    <w:rsid w:val="009842F7"/>
    <w:rsid w:val="00984AB8"/>
    <w:rsid w:val="00985C49"/>
    <w:rsid w:val="00986039"/>
    <w:rsid w:val="009867B9"/>
    <w:rsid w:val="00986847"/>
    <w:rsid w:val="0099083A"/>
    <w:rsid w:val="009923C7"/>
    <w:rsid w:val="00992530"/>
    <w:rsid w:val="00993DB8"/>
    <w:rsid w:val="00993E3C"/>
    <w:rsid w:val="009947DA"/>
    <w:rsid w:val="0099539B"/>
    <w:rsid w:val="009955D5"/>
    <w:rsid w:val="00995CE5"/>
    <w:rsid w:val="00995DD4"/>
    <w:rsid w:val="00996744"/>
    <w:rsid w:val="009973E6"/>
    <w:rsid w:val="009978A7"/>
    <w:rsid w:val="009A15A0"/>
    <w:rsid w:val="009A312E"/>
    <w:rsid w:val="009A33BB"/>
    <w:rsid w:val="009A5B44"/>
    <w:rsid w:val="009A72AB"/>
    <w:rsid w:val="009B00DC"/>
    <w:rsid w:val="009B352A"/>
    <w:rsid w:val="009B35CB"/>
    <w:rsid w:val="009B4A8A"/>
    <w:rsid w:val="009B50F3"/>
    <w:rsid w:val="009B6097"/>
    <w:rsid w:val="009B7559"/>
    <w:rsid w:val="009C0D1F"/>
    <w:rsid w:val="009C0E5F"/>
    <w:rsid w:val="009C0F42"/>
    <w:rsid w:val="009C11C8"/>
    <w:rsid w:val="009C1C52"/>
    <w:rsid w:val="009C2D63"/>
    <w:rsid w:val="009C3240"/>
    <w:rsid w:val="009C34F1"/>
    <w:rsid w:val="009C5AE1"/>
    <w:rsid w:val="009C795A"/>
    <w:rsid w:val="009D0906"/>
    <w:rsid w:val="009D0B27"/>
    <w:rsid w:val="009D0C7B"/>
    <w:rsid w:val="009D1007"/>
    <w:rsid w:val="009D15D2"/>
    <w:rsid w:val="009D1727"/>
    <w:rsid w:val="009D1808"/>
    <w:rsid w:val="009D3C2D"/>
    <w:rsid w:val="009D3C3B"/>
    <w:rsid w:val="009D46EA"/>
    <w:rsid w:val="009D6508"/>
    <w:rsid w:val="009D6649"/>
    <w:rsid w:val="009E1BCB"/>
    <w:rsid w:val="009E47C2"/>
    <w:rsid w:val="009E5013"/>
    <w:rsid w:val="009E5395"/>
    <w:rsid w:val="009E56C5"/>
    <w:rsid w:val="009E5E28"/>
    <w:rsid w:val="009E5EC7"/>
    <w:rsid w:val="009E6580"/>
    <w:rsid w:val="009E7641"/>
    <w:rsid w:val="009E76DF"/>
    <w:rsid w:val="009F0F3D"/>
    <w:rsid w:val="009F2585"/>
    <w:rsid w:val="009F2833"/>
    <w:rsid w:val="009F2D2D"/>
    <w:rsid w:val="009F3775"/>
    <w:rsid w:val="009F47B6"/>
    <w:rsid w:val="009F4DAF"/>
    <w:rsid w:val="009F58E3"/>
    <w:rsid w:val="009F6985"/>
    <w:rsid w:val="009F6AA2"/>
    <w:rsid w:val="009F6BD1"/>
    <w:rsid w:val="009F78D0"/>
    <w:rsid w:val="00A012F5"/>
    <w:rsid w:val="00A016A7"/>
    <w:rsid w:val="00A031E7"/>
    <w:rsid w:val="00A047E2"/>
    <w:rsid w:val="00A0507E"/>
    <w:rsid w:val="00A06F30"/>
    <w:rsid w:val="00A06F78"/>
    <w:rsid w:val="00A112F4"/>
    <w:rsid w:val="00A12291"/>
    <w:rsid w:val="00A15152"/>
    <w:rsid w:val="00A155F9"/>
    <w:rsid w:val="00A163E8"/>
    <w:rsid w:val="00A164B7"/>
    <w:rsid w:val="00A16817"/>
    <w:rsid w:val="00A21A7C"/>
    <w:rsid w:val="00A21DEF"/>
    <w:rsid w:val="00A2242E"/>
    <w:rsid w:val="00A243C4"/>
    <w:rsid w:val="00A24992"/>
    <w:rsid w:val="00A27908"/>
    <w:rsid w:val="00A30BBA"/>
    <w:rsid w:val="00A319FD"/>
    <w:rsid w:val="00A31DD9"/>
    <w:rsid w:val="00A33D4A"/>
    <w:rsid w:val="00A3598A"/>
    <w:rsid w:val="00A35CDB"/>
    <w:rsid w:val="00A371FC"/>
    <w:rsid w:val="00A3798D"/>
    <w:rsid w:val="00A37E5B"/>
    <w:rsid w:val="00A4114D"/>
    <w:rsid w:val="00A428F6"/>
    <w:rsid w:val="00A44601"/>
    <w:rsid w:val="00A447CE"/>
    <w:rsid w:val="00A462C6"/>
    <w:rsid w:val="00A47BEF"/>
    <w:rsid w:val="00A513D9"/>
    <w:rsid w:val="00A51D6C"/>
    <w:rsid w:val="00A52709"/>
    <w:rsid w:val="00A52F9F"/>
    <w:rsid w:val="00A535C6"/>
    <w:rsid w:val="00A55023"/>
    <w:rsid w:val="00A555F5"/>
    <w:rsid w:val="00A55C8C"/>
    <w:rsid w:val="00A55E1A"/>
    <w:rsid w:val="00A55E58"/>
    <w:rsid w:val="00A571D9"/>
    <w:rsid w:val="00A57CCC"/>
    <w:rsid w:val="00A62331"/>
    <w:rsid w:val="00A6347A"/>
    <w:rsid w:val="00A66202"/>
    <w:rsid w:val="00A66C78"/>
    <w:rsid w:val="00A6726F"/>
    <w:rsid w:val="00A71A3B"/>
    <w:rsid w:val="00A7263F"/>
    <w:rsid w:val="00A72C87"/>
    <w:rsid w:val="00A739CB"/>
    <w:rsid w:val="00A73C0F"/>
    <w:rsid w:val="00A74D6A"/>
    <w:rsid w:val="00A75047"/>
    <w:rsid w:val="00A7589A"/>
    <w:rsid w:val="00A75A82"/>
    <w:rsid w:val="00A777CC"/>
    <w:rsid w:val="00A8086F"/>
    <w:rsid w:val="00A81A4A"/>
    <w:rsid w:val="00A82125"/>
    <w:rsid w:val="00A821E6"/>
    <w:rsid w:val="00A82CBA"/>
    <w:rsid w:val="00A8507F"/>
    <w:rsid w:val="00A857EE"/>
    <w:rsid w:val="00A85F75"/>
    <w:rsid w:val="00A866C1"/>
    <w:rsid w:val="00A86E62"/>
    <w:rsid w:val="00A91E16"/>
    <w:rsid w:val="00A928B7"/>
    <w:rsid w:val="00A93135"/>
    <w:rsid w:val="00A945A0"/>
    <w:rsid w:val="00A9492F"/>
    <w:rsid w:val="00A95518"/>
    <w:rsid w:val="00A95D40"/>
    <w:rsid w:val="00A96A45"/>
    <w:rsid w:val="00A96AC9"/>
    <w:rsid w:val="00A96BFF"/>
    <w:rsid w:val="00A971D7"/>
    <w:rsid w:val="00AA10C4"/>
    <w:rsid w:val="00AA38B6"/>
    <w:rsid w:val="00AA4605"/>
    <w:rsid w:val="00AA4F21"/>
    <w:rsid w:val="00AA567B"/>
    <w:rsid w:val="00AA56BA"/>
    <w:rsid w:val="00AA56E8"/>
    <w:rsid w:val="00AA57D8"/>
    <w:rsid w:val="00AA5BF1"/>
    <w:rsid w:val="00AA6E2B"/>
    <w:rsid w:val="00AA7645"/>
    <w:rsid w:val="00AB0733"/>
    <w:rsid w:val="00AB159A"/>
    <w:rsid w:val="00AB1D47"/>
    <w:rsid w:val="00AB21AA"/>
    <w:rsid w:val="00AB2327"/>
    <w:rsid w:val="00AB3928"/>
    <w:rsid w:val="00AB52FF"/>
    <w:rsid w:val="00AB5D9A"/>
    <w:rsid w:val="00AB668E"/>
    <w:rsid w:val="00AB735A"/>
    <w:rsid w:val="00AC256D"/>
    <w:rsid w:val="00AC2A4F"/>
    <w:rsid w:val="00AC2B5C"/>
    <w:rsid w:val="00AC330B"/>
    <w:rsid w:val="00AC3BF8"/>
    <w:rsid w:val="00AC4630"/>
    <w:rsid w:val="00AC4836"/>
    <w:rsid w:val="00AC4EDA"/>
    <w:rsid w:val="00AC768E"/>
    <w:rsid w:val="00AC7A7B"/>
    <w:rsid w:val="00AD0294"/>
    <w:rsid w:val="00AD08F0"/>
    <w:rsid w:val="00AD2A2E"/>
    <w:rsid w:val="00AD3C72"/>
    <w:rsid w:val="00AD42C6"/>
    <w:rsid w:val="00AD557F"/>
    <w:rsid w:val="00AD596C"/>
    <w:rsid w:val="00AD5B86"/>
    <w:rsid w:val="00AD5F4F"/>
    <w:rsid w:val="00AD687A"/>
    <w:rsid w:val="00AD7210"/>
    <w:rsid w:val="00AE1E64"/>
    <w:rsid w:val="00AE26BB"/>
    <w:rsid w:val="00AE489F"/>
    <w:rsid w:val="00AE54A9"/>
    <w:rsid w:val="00AE58E3"/>
    <w:rsid w:val="00AE77D4"/>
    <w:rsid w:val="00AF3F75"/>
    <w:rsid w:val="00AF42B4"/>
    <w:rsid w:val="00AF6007"/>
    <w:rsid w:val="00AF6DEF"/>
    <w:rsid w:val="00B005F0"/>
    <w:rsid w:val="00B00CFB"/>
    <w:rsid w:val="00B01F09"/>
    <w:rsid w:val="00B025DD"/>
    <w:rsid w:val="00B044D8"/>
    <w:rsid w:val="00B0451A"/>
    <w:rsid w:val="00B06D3E"/>
    <w:rsid w:val="00B077BE"/>
    <w:rsid w:val="00B10C8F"/>
    <w:rsid w:val="00B132CD"/>
    <w:rsid w:val="00B13E4F"/>
    <w:rsid w:val="00B14612"/>
    <w:rsid w:val="00B14A92"/>
    <w:rsid w:val="00B14E51"/>
    <w:rsid w:val="00B154DA"/>
    <w:rsid w:val="00B1578B"/>
    <w:rsid w:val="00B15A21"/>
    <w:rsid w:val="00B1638F"/>
    <w:rsid w:val="00B17BF2"/>
    <w:rsid w:val="00B21236"/>
    <w:rsid w:val="00B21B35"/>
    <w:rsid w:val="00B22053"/>
    <w:rsid w:val="00B24296"/>
    <w:rsid w:val="00B24E35"/>
    <w:rsid w:val="00B25248"/>
    <w:rsid w:val="00B25737"/>
    <w:rsid w:val="00B25B73"/>
    <w:rsid w:val="00B3236A"/>
    <w:rsid w:val="00B33269"/>
    <w:rsid w:val="00B3427D"/>
    <w:rsid w:val="00B350C9"/>
    <w:rsid w:val="00B36451"/>
    <w:rsid w:val="00B3715C"/>
    <w:rsid w:val="00B4052C"/>
    <w:rsid w:val="00B40D37"/>
    <w:rsid w:val="00B4104E"/>
    <w:rsid w:val="00B415F1"/>
    <w:rsid w:val="00B41C48"/>
    <w:rsid w:val="00B41CB4"/>
    <w:rsid w:val="00B4379E"/>
    <w:rsid w:val="00B43D73"/>
    <w:rsid w:val="00B45567"/>
    <w:rsid w:val="00B45EA2"/>
    <w:rsid w:val="00B46551"/>
    <w:rsid w:val="00B51999"/>
    <w:rsid w:val="00B51DB5"/>
    <w:rsid w:val="00B51F41"/>
    <w:rsid w:val="00B5233E"/>
    <w:rsid w:val="00B54058"/>
    <w:rsid w:val="00B54735"/>
    <w:rsid w:val="00B56971"/>
    <w:rsid w:val="00B56BBE"/>
    <w:rsid w:val="00B57655"/>
    <w:rsid w:val="00B605ED"/>
    <w:rsid w:val="00B60A2D"/>
    <w:rsid w:val="00B61445"/>
    <w:rsid w:val="00B61DDD"/>
    <w:rsid w:val="00B6312E"/>
    <w:rsid w:val="00B632E3"/>
    <w:rsid w:val="00B64DD4"/>
    <w:rsid w:val="00B64F13"/>
    <w:rsid w:val="00B66604"/>
    <w:rsid w:val="00B678EB"/>
    <w:rsid w:val="00B70579"/>
    <w:rsid w:val="00B70813"/>
    <w:rsid w:val="00B70E21"/>
    <w:rsid w:val="00B71095"/>
    <w:rsid w:val="00B72630"/>
    <w:rsid w:val="00B73DEA"/>
    <w:rsid w:val="00B74D93"/>
    <w:rsid w:val="00B75249"/>
    <w:rsid w:val="00B76B82"/>
    <w:rsid w:val="00B83928"/>
    <w:rsid w:val="00B90EC2"/>
    <w:rsid w:val="00B9144C"/>
    <w:rsid w:val="00B9214C"/>
    <w:rsid w:val="00B925FD"/>
    <w:rsid w:val="00B92884"/>
    <w:rsid w:val="00B92DE4"/>
    <w:rsid w:val="00B93E67"/>
    <w:rsid w:val="00B9633A"/>
    <w:rsid w:val="00B96C4E"/>
    <w:rsid w:val="00BA00DF"/>
    <w:rsid w:val="00BA1836"/>
    <w:rsid w:val="00BA1BD1"/>
    <w:rsid w:val="00BA4A5F"/>
    <w:rsid w:val="00BA4F02"/>
    <w:rsid w:val="00BA5083"/>
    <w:rsid w:val="00BA5432"/>
    <w:rsid w:val="00BA65E1"/>
    <w:rsid w:val="00BA7DD8"/>
    <w:rsid w:val="00BB0A50"/>
    <w:rsid w:val="00BB1E4F"/>
    <w:rsid w:val="00BB272B"/>
    <w:rsid w:val="00BB299F"/>
    <w:rsid w:val="00BB333E"/>
    <w:rsid w:val="00BB7BB4"/>
    <w:rsid w:val="00BC1009"/>
    <w:rsid w:val="00BC1015"/>
    <w:rsid w:val="00BC251E"/>
    <w:rsid w:val="00BC2E13"/>
    <w:rsid w:val="00BC4BCA"/>
    <w:rsid w:val="00BC5778"/>
    <w:rsid w:val="00BC5837"/>
    <w:rsid w:val="00BC5A9F"/>
    <w:rsid w:val="00BC5BD8"/>
    <w:rsid w:val="00BC5BDA"/>
    <w:rsid w:val="00BC67F2"/>
    <w:rsid w:val="00BD0D7A"/>
    <w:rsid w:val="00BD10C1"/>
    <w:rsid w:val="00BD28D4"/>
    <w:rsid w:val="00BD304D"/>
    <w:rsid w:val="00BD3AE6"/>
    <w:rsid w:val="00BD43EE"/>
    <w:rsid w:val="00BD504A"/>
    <w:rsid w:val="00BD5586"/>
    <w:rsid w:val="00BD61E5"/>
    <w:rsid w:val="00BD793B"/>
    <w:rsid w:val="00BE05D5"/>
    <w:rsid w:val="00BE13D5"/>
    <w:rsid w:val="00BE3C86"/>
    <w:rsid w:val="00BE5145"/>
    <w:rsid w:val="00BE5778"/>
    <w:rsid w:val="00BE5B5C"/>
    <w:rsid w:val="00BE63E7"/>
    <w:rsid w:val="00BE6653"/>
    <w:rsid w:val="00BE69E0"/>
    <w:rsid w:val="00BE7962"/>
    <w:rsid w:val="00BE7F58"/>
    <w:rsid w:val="00BF12AF"/>
    <w:rsid w:val="00BF2A3A"/>
    <w:rsid w:val="00BF2FED"/>
    <w:rsid w:val="00BF3D6B"/>
    <w:rsid w:val="00BF4E0F"/>
    <w:rsid w:val="00BF5739"/>
    <w:rsid w:val="00BF57AF"/>
    <w:rsid w:val="00BF5CED"/>
    <w:rsid w:val="00BF6A55"/>
    <w:rsid w:val="00BF6C8C"/>
    <w:rsid w:val="00BF7050"/>
    <w:rsid w:val="00C00660"/>
    <w:rsid w:val="00C0280B"/>
    <w:rsid w:val="00C0298E"/>
    <w:rsid w:val="00C0324C"/>
    <w:rsid w:val="00C0361F"/>
    <w:rsid w:val="00C03DCA"/>
    <w:rsid w:val="00C04AB6"/>
    <w:rsid w:val="00C04EED"/>
    <w:rsid w:val="00C05347"/>
    <w:rsid w:val="00C06212"/>
    <w:rsid w:val="00C1142C"/>
    <w:rsid w:val="00C12503"/>
    <w:rsid w:val="00C14A4F"/>
    <w:rsid w:val="00C17681"/>
    <w:rsid w:val="00C2027E"/>
    <w:rsid w:val="00C20DF7"/>
    <w:rsid w:val="00C214F6"/>
    <w:rsid w:val="00C23FD2"/>
    <w:rsid w:val="00C25B82"/>
    <w:rsid w:val="00C27230"/>
    <w:rsid w:val="00C27470"/>
    <w:rsid w:val="00C303D2"/>
    <w:rsid w:val="00C3042A"/>
    <w:rsid w:val="00C31409"/>
    <w:rsid w:val="00C31868"/>
    <w:rsid w:val="00C31BDA"/>
    <w:rsid w:val="00C32613"/>
    <w:rsid w:val="00C33E6F"/>
    <w:rsid w:val="00C361D0"/>
    <w:rsid w:val="00C363D4"/>
    <w:rsid w:val="00C36697"/>
    <w:rsid w:val="00C37564"/>
    <w:rsid w:val="00C41781"/>
    <w:rsid w:val="00C41ABA"/>
    <w:rsid w:val="00C41AE1"/>
    <w:rsid w:val="00C428A5"/>
    <w:rsid w:val="00C4373C"/>
    <w:rsid w:val="00C4447B"/>
    <w:rsid w:val="00C4538D"/>
    <w:rsid w:val="00C45A33"/>
    <w:rsid w:val="00C461FF"/>
    <w:rsid w:val="00C46A88"/>
    <w:rsid w:val="00C50274"/>
    <w:rsid w:val="00C50D7E"/>
    <w:rsid w:val="00C5114C"/>
    <w:rsid w:val="00C515DD"/>
    <w:rsid w:val="00C5341A"/>
    <w:rsid w:val="00C5423E"/>
    <w:rsid w:val="00C54490"/>
    <w:rsid w:val="00C54D00"/>
    <w:rsid w:val="00C557AE"/>
    <w:rsid w:val="00C569B6"/>
    <w:rsid w:val="00C573A2"/>
    <w:rsid w:val="00C57445"/>
    <w:rsid w:val="00C57CFE"/>
    <w:rsid w:val="00C60BB5"/>
    <w:rsid w:val="00C612B9"/>
    <w:rsid w:val="00C64452"/>
    <w:rsid w:val="00C64CC3"/>
    <w:rsid w:val="00C64E24"/>
    <w:rsid w:val="00C67573"/>
    <w:rsid w:val="00C67871"/>
    <w:rsid w:val="00C70A50"/>
    <w:rsid w:val="00C71E13"/>
    <w:rsid w:val="00C72FAB"/>
    <w:rsid w:val="00C7407A"/>
    <w:rsid w:val="00C74742"/>
    <w:rsid w:val="00C76E17"/>
    <w:rsid w:val="00C77659"/>
    <w:rsid w:val="00C822AF"/>
    <w:rsid w:val="00C82DF9"/>
    <w:rsid w:val="00C8461B"/>
    <w:rsid w:val="00C85CDB"/>
    <w:rsid w:val="00C8672F"/>
    <w:rsid w:val="00C86FE9"/>
    <w:rsid w:val="00C87A8E"/>
    <w:rsid w:val="00C90428"/>
    <w:rsid w:val="00C909CE"/>
    <w:rsid w:val="00C91454"/>
    <w:rsid w:val="00C91E1D"/>
    <w:rsid w:val="00C92864"/>
    <w:rsid w:val="00C937FB"/>
    <w:rsid w:val="00C9472A"/>
    <w:rsid w:val="00C95181"/>
    <w:rsid w:val="00C95C6E"/>
    <w:rsid w:val="00C9661C"/>
    <w:rsid w:val="00C96C07"/>
    <w:rsid w:val="00CA0322"/>
    <w:rsid w:val="00CA0C6D"/>
    <w:rsid w:val="00CA17C5"/>
    <w:rsid w:val="00CA27A8"/>
    <w:rsid w:val="00CA2F09"/>
    <w:rsid w:val="00CA35D4"/>
    <w:rsid w:val="00CA3F39"/>
    <w:rsid w:val="00CA465E"/>
    <w:rsid w:val="00CA4F0E"/>
    <w:rsid w:val="00CA643E"/>
    <w:rsid w:val="00CA6FCD"/>
    <w:rsid w:val="00CA7AEC"/>
    <w:rsid w:val="00CB054C"/>
    <w:rsid w:val="00CB2F54"/>
    <w:rsid w:val="00CB611C"/>
    <w:rsid w:val="00CB6709"/>
    <w:rsid w:val="00CB7E8B"/>
    <w:rsid w:val="00CC17B6"/>
    <w:rsid w:val="00CC18D1"/>
    <w:rsid w:val="00CC1CFE"/>
    <w:rsid w:val="00CC209A"/>
    <w:rsid w:val="00CC228F"/>
    <w:rsid w:val="00CC240E"/>
    <w:rsid w:val="00CC2FE0"/>
    <w:rsid w:val="00CC4A63"/>
    <w:rsid w:val="00CD1C46"/>
    <w:rsid w:val="00CD366C"/>
    <w:rsid w:val="00CD443A"/>
    <w:rsid w:val="00CD44EE"/>
    <w:rsid w:val="00CD4663"/>
    <w:rsid w:val="00CD554B"/>
    <w:rsid w:val="00CD5AD7"/>
    <w:rsid w:val="00CD6B68"/>
    <w:rsid w:val="00CD6C84"/>
    <w:rsid w:val="00CE3279"/>
    <w:rsid w:val="00CE495D"/>
    <w:rsid w:val="00CE66F3"/>
    <w:rsid w:val="00CE6F15"/>
    <w:rsid w:val="00CE752A"/>
    <w:rsid w:val="00CE781B"/>
    <w:rsid w:val="00CF0EE5"/>
    <w:rsid w:val="00CF17AC"/>
    <w:rsid w:val="00CF2505"/>
    <w:rsid w:val="00CF2B1E"/>
    <w:rsid w:val="00CF39D4"/>
    <w:rsid w:val="00CF5FBC"/>
    <w:rsid w:val="00D015D2"/>
    <w:rsid w:val="00D01794"/>
    <w:rsid w:val="00D02A95"/>
    <w:rsid w:val="00D03AEE"/>
    <w:rsid w:val="00D04103"/>
    <w:rsid w:val="00D05A2D"/>
    <w:rsid w:val="00D12509"/>
    <w:rsid w:val="00D12AB4"/>
    <w:rsid w:val="00D14375"/>
    <w:rsid w:val="00D14F4E"/>
    <w:rsid w:val="00D164DB"/>
    <w:rsid w:val="00D16EA3"/>
    <w:rsid w:val="00D203C3"/>
    <w:rsid w:val="00D20B53"/>
    <w:rsid w:val="00D23220"/>
    <w:rsid w:val="00D23960"/>
    <w:rsid w:val="00D24AA4"/>
    <w:rsid w:val="00D24F2A"/>
    <w:rsid w:val="00D25BE8"/>
    <w:rsid w:val="00D263B9"/>
    <w:rsid w:val="00D27BFE"/>
    <w:rsid w:val="00D3063F"/>
    <w:rsid w:val="00D31EBA"/>
    <w:rsid w:val="00D323C0"/>
    <w:rsid w:val="00D341FA"/>
    <w:rsid w:val="00D34347"/>
    <w:rsid w:val="00D34435"/>
    <w:rsid w:val="00D351D6"/>
    <w:rsid w:val="00D42228"/>
    <w:rsid w:val="00D45C5C"/>
    <w:rsid w:val="00D47BCC"/>
    <w:rsid w:val="00D53E38"/>
    <w:rsid w:val="00D54D6E"/>
    <w:rsid w:val="00D56CA3"/>
    <w:rsid w:val="00D5762E"/>
    <w:rsid w:val="00D60055"/>
    <w:rsid w:val="00D6175F"/>
    <w:rsid w:val="00D658B3"/>
    <w:rsid w:val="00D6710D"/>
    <w:rsid w:val="00D672A9"/>
    <w:rsid w:val="00D67BC7"/>
    <w:rsid w:val="00D70EDE"/>
    <w:rsid w:val="00D71233"/>
    <w:rsid w:val="00D71941"/>
    <w:rsid w:val="00D72877"/>
    <w:rsid w:val="00D75668"/>
    <w:rsid w:val="00D77536"/>
    <w:rsid w:val="00D77ADB"/>
    <w:rsid w:val="00D82AFB"/>
    <w:rsid w:val="00D8418C"/>
    <w:rsid w:val="00D8495D"/>
    <w:rsid w:val="00D849CA"/>
    <w:rsid w:val="00D86812"/>
    <w:rsid w:val="00D871A3"/>
    <w:rsid w:val="00D91D19"/>
    <w:rsid w:val="00D923AB"/>
    <w:rsid w:val="00D9290D"/>
    <w:rsid w:val="00D92AD4"/>
    <w:rsid w:val="00D9588B"/>
    <w:rsid w:val="00D96208"/>
    <w:rsid w:val="00D96831"/>
    <w:rsid w:val="00D96A6A"/>
    <w:rsid w:val="00DA05D6"/>
    <w:rsid w:val="00DA1577"/>
    <w:rsid w:val="00DA2823"/>
    <w:rsid w:val="00DA4933"/>
    <w:rsid w:val="00DA4E01"/>
    <w:rsid w:val="00DA56C5"/>
    <w:rsid w:val="00DA63CF"/>
    <w:rsid w:val="00DA681F"/>
    <w:rsid w:val="00DA7B8A"/>
    <w:rsid w:val="00DB017F"/>
    <w:rsid w:val="00DB236C"/>
    <w:rsid w:val="00DB329F"/>
    <w:rsid w:val="00DB5C38"/>
    <w:rsid w:val="00DC039D"/>
    <w:rsid w:val="00DC112E"/>
    <w:rsid w:val="00DC1155"/>
    <w:rsid w:val="00DC11F0"/>
    <w:rsid w:val="00DC1C49"/>
    <w:rsid w:val="00DC4B20"/>
    <w:rsid w:val="00DC4FC9"/>
    <w:rsid w:val="00DC62CA"/>
    <w:rsid w:val="00DC6867"/>
    <w:rsid w:val="00DC7B25"/>
    <w:rsid w:val="00DD07B6"/>
    <w:rsid w:val="00DD0C8B"/>
    <w:rsid w:val="00DD18F1"/>
    <w:rsid w:val="00DD1C6D"/>
    <w:rsid w:val="00DD29F8"/>
    <w:rsid w:val="00DD476E"/>
    <w:rsid w:val="00DD519E"/>
    <w:rsid w:val="00DD5335"/>
    <w:rsid w:val="00DD5A05"/>
    <w:rsid w:val="00DD6146"/>
    <w:rsid w:val="00DD6C55"/>
    <w:rsid w:val="00DD6CFF"/>
    <w:rsid w:val="00DD7755"/>
    <w:rsid w:val="00DE0351"/>
    <w:rsid w:val="00DE1AD5"/>
    <w:rsid w:val="00DE36FE"/>
    <w:rsid w:val="00DE5CC3"/>
    <w:rsid w:val="00DE68A7"/>
    <w:rsid w:val="00DE6AAD"/>
    <w:rsid w:val="00DE6B6E"/>
    <w:rsid w:val="00DE7733"/>
    <w:rsid w:val="00DF04F2"/>
    <w:rsid w:val="00DF095E"/>
    <w:rsid w:val="00DF0E97"/>
    <w:rsid w:val="00DF0F3E"/>
    <w:rsid w:val="00DF1677"/>
    <w:rsid w:val="00DF3D6C"/>
    <w:rsid w:val="00DF59E6"/>
    <w:rsid w:val="00DF69F6"/>
    <w:rsid w:val="00DF6CB4"/>
    <w:rsid w:val="00E012EB"/>
    <w:rsid w:val="00E01414"/>
    <w:rsid w:val="00E016B0"/>
    <w:rsid w:val="00E01D0B"/>
    <w:rsid w:val="00E0218A"/>
    <w:rsid w:val="00E0221C"/>
    <w:rsid w:val="00E028CA"/>
    <w:rsid w:val="00E04496"/>
    <w:rsid w:val="00E05980"/>
    <w:rsid w:val="00E05F7E"/>
    <w:rsid w:val="00E07414"/>
    <w:rsid w:val="00E111DC"/>
    <w:rsid w:val="00E11204"/>
    <w:rsid w:val="00E11BB0"/>
    <w:rsid w:val="00E11C42"/>
    <w:rsid w:val="00E11CAF"/>
    <w:rsid w:val="00E1242B"/>
    <w:rsid w:val="00E12AE3"/>
    <w:rsid w:val="00E13B27"/>
    <w:rsid w:val="00E13CDC"/>
    <w:rsid w:val="00E13E43"/>
    <w:rsid w:val="00E14B6F"/>
    <w:rsid w:val="00E20815"/>
    <w:rsid w:val="00E217B0"/>
    <w:rsid w:val="00E21A84"/>
    <w:rsid w:val="00E2212F"/>
    <w:rsid w:val="00E233BE"/>
    <w:rsid w:val="00E238F9"/>
    <w:rsid w:val="00E23F39"/>
    <w:rsid w:val="00E24E2F"/>
    <w:rsid w:val="00E24FB0"/>
    <w:rsid w:val="00E251D2"/>
    <w:rsid w:val="00E256F0"/>
    <w:rsid w:val="00E26D0E"/>
    <w:rsid w:val="00E270D5"/>
    <w:rsid w:val="00E27659"/>
    <w:rsid w:val="00E27A81"/>
    <w:rsid w:val="00E30148"/>
    <w:rsid w:val="00E30E83"/>
    <w:rsid w:val="00E314C2"/>
    <w:rsid w:val="00E320C3"/>
    <w:rsid w:val="00E33E5D"/>
    <w:rsid w:val="00E36BC9"/>
    <w:rsid w:val="00E374D5"/>
    <w:rsid w:val="00E40314"/>
    <w:rsid w:val="00E43D9E"/>
    <w:rsid w:val="00E4422E"/>
    <w:rsid w:val="00E44791"/>
    <w:rsid w:val="00E45465"/>
    <w:rsid w:val="00E45AA5"/>
    <w:rsid w:val="00E462C8"/>
    <w:rsid w:val="00E46B48"/>
    <w:rsid w:val="00E472CA"/>
    <w:rsid w:val="00E51B27"/>
    <w:rsid w:val="00E5350F"/>
    <w:rsid w:val="00E538D1"/>
    <w:rsid w:val="00E5537E"/>
    <w:rsid w:val="00E55C5C"/>
    <w:rsid w:val="00E55D0A"/>
    <w:rsid w:val="00E61A06"/>
    <w:rsid w:val="00E63B75"/>
    <w:rsid w:val="00E64968"/>
    <w:rsid w:val="00E67EF2"/>
    <w:rsid w:val="00E70E8C"/>
    <w:rsid w:val="00E71D5C"/>
    <w:rsid w:val="00E7315A"/>
    <w:rsid w:val="00E74560"/>
    <w:rsid w:val="00E747F3"/>
    <w:rsid w:val="00E76D7B"/>
    <w:rsid w:val="00E80B08"/>
    <w:rsid w:val="00E81CA3"/>
    <w:rsid w:val="00E82479"/>
    <w:rsid w:val="00E82E87"/>
    <w:rsid w:val="00E83192"/>
    <w:rsid w:val="00E834D5"/>
    <w:rsid w:val="00E84487"/>
    <w:rsid w:val="00E87E12"/>
    <w:rsid w:val="00E90542"/>
    <w:rsid w:val="00E9166B"/>
    <w:rsid w:val="00E92198"/>
    <w:rsid w:val="00E92C53"/>
    <w:rsid w:val="00E92F6D"/>
    <w:rsid w:val="00E943FF"/>
    <w:rsid w:val="00E94510"/>
    <w:rsid w:val="00E94A26"/>
    <w:rsid w:val="00E95901"/>
    <w:rsid w:val="00E970E1"/>
    <w:rsid w:val="00E972C8"/>
    <w:rsid w:val="00E977BE"/>
    <w:rsid w:val="00EA0CD6"/>
    <w:rsid w:val="00EA0DA2"/>
    <w:rsid w:val="00EA12C1"/>
    <w:rsid w:val="00EA18AE"/>
    <w:rsid w:val="00EA1E07"/>
    <w:rsid w:val="00EA23D3"/>
    <w:rsid w:val="00EA33FF"/>
    <w:rsid w:val="00EA3E5A"/>
    <w:rsid w:val="00EA60C0"/>
    <w:rsid w:val="00EA64A2"/>
    <w:rsid w:val="00EA671A"/>
    <w:rsid w:val="00EA735E"/>
    <w:rsid w:val="00EA775E"/>
    <w:rsid w:val="00EB0977"/>
    <w:rsid w:val="00EB13C5"/>
    <w:rsid w:val="00EB1EF5"/>
    <w:rsid w:val="00EB2E12"/>
    <w:rsid w:val="00EB3F7D"/>
    <w:rsid w:val="00EB49FA"/>
    <w:rsid w:val="00EB4C39"/>
    <w:rsid w:val="00EB5854"/>
    <w:rsid w:val="00EC1A69"/>
    <w:rsid w:val="00EC32F8"/>
    <w:rsid w:val="00EC434A"/>
    <w:rsid w:val="00EC4D39"/>
    <w:rsid w:val="00EC5E10"/>
    <w:rsid w:val="00EC6585"/>
    <w:rsid w:val="00EC7901"/>
    <w:rsid w:val="00ED1BD0"/>
    <w:rsid w:val="00ED2997"/>
    <w:rsid w:val="00ED40DC"/>
    <w:rsid w:val="00ED44CD"/>
    <w:rsid w:val="00ED6078"/>
    <w:rsid w:val="00ED6A87"/>
    <w:rsid w:val="00ED79EF"/>
    <w:rsid w:val="00ED7B43"/>
    <w:rsid w:val="00EE0B38"/>
    <w:rsid w:val="00EE1195"/>
    <w:rsid w:val="00EE3043"/>
    <w:rsid w:val="00EE3151"/>
    <w:rsid w:val="00EE696B"/>
    <w:rsid w:val="00EE7D1F"/>
    <w:rsid w:val="00EF03F0"/>
    <w:rsid w:val="00EF0979"/>
    <w:rsid w:val="00EF0B93"/>
    <w:rsid w:val="00EF274D"/>
    <w:rsid w:val="00EF4825"/>
    <w:rsid w:val="00F024CE"/>
    <w:rsid w:val="00F02727"/>
    <w:rsid w:val="00F0356A"/>
    <w:rsid w:val="00F03D1C"/>
    <w:rsid w:val="00F0532F"/>
    <w:rsid w:val="00F05981"/>
    <w:rsid w:val="00F05B85"/>
    <w:rsid w:val="00F06E88"/>
    <w:rsid w:val="00F07E7B"/>
    <w:rsid w:val="00F07F37"/>
    <w:rsid w:val="00F10795"/>
    <w:rsid w:val="00F11146"/>
    <w:rsid w:val="00F11BA4"/>
    <w:rsid w:val="00F12413"/>
    <w:rsid w:val="00F13DDE"/>
    <w:rsid w:val="00F15D5E"/>
    <w:rsid w:val="00F16876"/>
    <w:rsid w:val="00F16CD8"/>
    <w:rsid w:val="00F17397"/>
    <w:rsid w:val="00F21D2A"/>
    <w:rsid w:val="00F21F84"/>
    <w:rsid w:val="00F23C4C"/>
    <w:rsid w:val="00F241F1"/>
    <w:rsid w:val="00F24BBF"/>
    <w:rsid w:val="00F262B1"/>
    <w:rsid w:val="00F2664D"/>
    <w:rsid w:val="00F273D4"/>
    <w:rsid w:val="00F27DB6"/>
    <w:rsid w:val="00F30418"/>
    <w:rsid w:val="00F31412"/>
    <w:rsid w:val="00F314C6"/>
    <w:rsid w:val="00F31917"/>
    <w:rsid w:val="00F31D5F"/>
    <w:rsid w:val="00F3215E"/>
    <w:rsid w:val="00F3231F"/>
    <w:rsid w:val="00F32FCF"/>
    <w:rsid w:val="00F35983"/>
    <w:rsid w:val="00F35AD1"/>
    <w:rsid w:val="00F3637D"/>
    <w:rsid w:val="00F373DB"/>
    <w:rsid w:val="00F375B7"/>
    <w:rsid w:val="00F40C06"/>
    <w:rsid w:val="00F41CC2"/>
    <w:rsid w:val="00F42B34"/>
    <w:rsid w:val="00F432C1"/>
    <w:rsid w:val="00F438BE"/>
    <w:rsid w:val="00F452F3"/>
    <w:rsid w:val="00F45AE7"/>
    <w:rsid w:val="00F52D73"/>
    <w:rsid w:val="00F52DC2"/>
    <w:rsid w:val="00F54B81"/>
    <w:rsid w:val="00F54CB2"/>
    <w:rsid w:val="00F569E8"/>
    <w:rsid w:val="00F56B0E"/>
    <w:rsid w:val="00F60659"/>
    <w:rsid w:val="00F60E91"/>
    <w:rsid w:val="00F62FB5"/>
    <w:rsid w:val="00F635C6"/>
    <w:rsid w:val="00F65834"/>
    <w:rsid w:val="00F65F60"/>
    <w:rsid w:val="00F661EC"/>
    <w:rsid w:val="00F6649E"/>
    <w:rsid w:val="00F66B6F"/>
    <w:rsid w:val="00F67237"/>
    <w:rsid w:val="00F71069"/>
    <w:rsid w:val="00F71191"/>
    <w:rsid w:val="00F71DD3"/>
    <w:rsid w:val="00F72CFA"/>
    <w:rsid w:val="00F7301D"/>
    <w:rsid w:val="00F74DA3"/>
    <w:rsid w:val="00F75992"/>
    <w:rsid w:val="00F777AC"/>
    <w:rsid w:val="00F77894"/>
    <w:rsid w:val="00F80263"/>
    <w:rsid w:val="00F808F3"/>
    <w:rsid w:val="00F81C0B"/>
    <w:rsid w:val="00F82492"/>
    <w:rsid w:val="00F82BBF"/>
    <w:rsid w:val="00F860D8"/>
    <w:rsid w:val="00F91C1A"/>
    <w:rsid w:val="00F91DFA"/>
    <w:rsid w:val="00F921D7"/>
    <w:rsid w:val="00F933C6"/>
    <w:rsid w:val="00F93F78"/>
    <w:rsid w:val="00F95288"/>
    <w:rsid w:val="00F95F71"/>
    <w:rsid w:val="00F9791B"/>
    <w:rsid w:val="00F979E5"/>
    <w:rsid w:val="00FA1DF3"/>
    <w:rsid w:val="00FA1FE0"/>
    <w:rsid w:val="00FA313D"/>
    <w:rsid w:val="00FA3185"/>
    <w:rsid w:val="00FB0100"/>
    <w:rsid w:val="00FB0396"/>
    <w:rsid w:val="00FB1564"/>
    <w:rsid w:val="00FB2AFC"/>
    <w:rsid w:val="00FB7A39"/>
    <w:rsid w:val="00FC0E1D"/>
    <w:rsid w:val="00FC2A09"/>
    <w:rsid w:val="00FC53DA"/>
    <w:rsid w:val="00FC5F58"/>
    <w:rsid w:val="00FC7323"/>
    <w:rsid w:val="00FD16A9"/>
    <w:rsid w:val="00FD183D"/>
    <w:rsid w:val="00FD4150"/>
    <w:rsid w:val="00FE0ECE"/>
    <w:rsid w:val="00FE0F49"/>
    <w:rsid w:val="00FE107E"/>
    <w:rsid w:val="00FE2C0A"/>
    <w:rsid w:val="00FE38B4"/>
    <w:rsid w:val="00FE4758"/>
    <w:rsid w:val="00FF004E"/>
    <w:rsid w:val="00FF0E35"/>
    <w:rsid w:val="00FF0F4A"/>
    <w:rsid w:val="00FF2080"/>
    <w:rsid w:val="00FF20CA"/>
    <w:rsid w:val="00FF218A"/>
    <w:rsid w:val="00FF645B"/>
    <w:rsid w:val="00FF65B9"/>
    <w:rsid w:val="00FF6DB4"/>
    <w:rsid w:val="00FF7375"/>
    <w:rsid w:val="00FF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6CCD8D0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Titolo6">
    <w:name w:val="heading 6"/>
    <w:basedOn w:val="Normale"/>
    <w:next w:val="Normale"/>
    <w:link w:val="Titolo6Carattere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Titolo7">
    <w:name w:val="heading 7"/>
    <w:basedOn w:val="Normale"/>
    <w:next w:val="Normale"/>
    <w:link w:val="Titolo7Carattere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Titolo8">
    <w:name w:val="heading 8"/>
    <w:basedOn w:val="Normale"/>
    <w:next w:val="Normale"/>
    <w:link w:val="Titolo8Carattere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Titolo9">
    <w:name w:val="heading 9"/>
    <w:basedOn w:val="Normale"/>
    <w:next w:val="Normale"/>
    <w:link w:val="Titolo9Carattere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semiHidden/>
    <w:rsid w:val="00586A3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Intestazione">
    <w:name w:val="header"/>
    <w:basedOn w:val="Normale"/>
    <w:link w:val="IntestazioneCarattere"/>
    <w:semiHidden/>
    <w:rsid w:val="00586A35"/>
    <w:pPr>
      <w:tabs>
        <w:tab w:val="center" w:pos="4320"/>
        <w:tab w:val="right" w:pos="8640"/>
      </w:tabs>
    </w:pPr>
  </w:style>
  <w:style w:type="character" w:customStyle="1" w:styleId="IntestazioneCarattere">
    <w:name w:val="Intestazione Carattere"/>
    <w:basedOn w:val="Carpredefinitoparagrafo"/>
    <w:link w:val="Intestazione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idipagina">
    <w:name w:val="footer"/>
    <w:basedOn w:val="Normale"/>
    <w:link w:val="PidipaginaCarattere"/>
    <w:rsid w:val="00586A35"/>
    <w:pPr>
      <w:tabs>
        <w:tab w:val="center" w:pos="4320"/>
        <w:tab w:val="right" w:pos="8640"/>
      </w:tabs>
    </w:pPr>
  </w:style>
  <w:style w:type="character" w:customStyle="1" w:styleId="PidipaginaCarattere">
    <w:name w:val="Piè di pagina Carattere"/>
    <w:basedOn w:val="Carpredefinitoparagrafo"/>
    <w:link w:val="Pidipagina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stonotadichiusura">
    <w:name w:val="endnote text"/>
    <w:basedOn w:val="Normale"/>
    <w:link w:val="TestonotadichiusuraCarattere"/>
    <w:uiPriority w:val="99"/>
    <w:unhideWhenUsed/>
    <w:rsid w:val="00586A35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Rimandonotadichiusura">
    <w:name w:val="endnote reference"/>
    <w:basedOn w:val="Carpredefinitoparagrafo"/>
    <w:uiPriority w:val="99"/>
    <w:unhideWhenUsed/>
    <w:rsid w:val="00586A35"/>
    <w:rPr>
      <w:vertAlign w:val="superscript"/>
    </w:rPr>
  </w:style>
  <w:style w:type="table" w:styleId="Grigliatabella">
    <w:name w:val="Table Grid"/>
    <w:basedOn w:val="Tabellanormale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uiPriority w:val="20"/>
    <w:qFormat/>
    <w:locked/>
    <w:rPr>
      <w:i/>
      <w:iCs/>
    </w:rPr>
  </w:style>
  <w:style w:type="character" w:styleId="Collegamentoipertestuale">
    <w:name w:val="Hyperlink"/>
    <w:basedOn w:val="Carpredefinitoparagrafo"/>
    <w:uiPriority w:val="99"/>
    <w:unhideWhenUsed/>
    <w:rsid w:val="00586A35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eWeb">
    <w:name w:val="Normal (Web)"/>
    <w:basedOn w:val="Normale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rsid w:val="00586A35"/>
    <w:rPr>
      <w:sz w:val="16"/>
      <w:szCs w:val="16"/>
    </w:rPr>
  </w:style>
  <w:style w:type="paragraph" w:styleId="Testocommento">
    <w:name w:val="annotation text"/>
    <w:basedOn w:val="Normale"/>
    <w:link w:val="TestocommentoCarattere"/>
    <w:rsid w:val="00586A35"/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Soggettocommento">
    <w:name w:val="annotation subject"/>
    <w:basedOn w:val="Testocommento"/>
    <w:next w:val="Testocommento"/>
    <w:link w:val="SoggettocommentoCarattere"/>
    <w:rsid w:val="00586A35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Enfasigrassetto">
    <w:name w:val="Strong"/>
    <w:basedOn w:val="Carpredefinitoparagrafo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Carpredefinitoparagrafo"/>
  </w:style>
  <w:style w:type="paragraph" w:styleId="Paragrafoelenco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Titolo3Carattere">
    <w:name w:val="Titolo 3 Carattere"/>
    <w:basedOn w:val="Carpredefinitoparagrafo"/>
    <w:link w:val="Titolo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Titolo4Carattere">
    <w:name w:val="Titolo 4 Carattere"/>
    <w:basedOn w:val="Carpredefinitoparagrafo"/>
    <w:link w:val="Titolo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Titolo5Carattere">
    <w:name w:val="Titolo 5 Carattere"/>
    <w:basedOn w:val="Carpredefinitoparagrafo"/>
    <w:link w:val="Titolo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Titolo6Carattere">
    <w:name w:val="Titolo 6 Carattere"/>
    <w:basedOn w:val="Carpredefinitoparagrafo"/>
    <w:link w:val="Titolo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Titolo7Carattere">
    <w:name w:val="Titolo 7 Carattere"/>
    <w:basedOn w:val="Carpredefinitoparagrafo"/>
    <w:link w:val="Titolo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Titolo8Carattere">
    <w:name w:val="Titolo 8 Carattere"/>
    <w:basedOn w:val="Carpredefinitoparagrafo"/>
    <w:link w:val="Titolo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Titolo9Carattere">
    <w:name w:val="Titolo 9 Carattere"/>
    <w:basedOn w:val="Carpredefinitoparagrafo"/>
    <w:link w:val="Titolo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Rimandonotaapidipagina">
    <w:name w:val="footnote reference"/>
    <w:basedOn w:val="Carpredefinitoparagrafo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715F00"/>
    <w:pPr>
      <w:spacing w:before="380" w:after="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e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e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/>
    </w:pPr>
    <w:rPr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Carpredefinitoparagrafo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Carpredefinitoparagrafo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Carpredefinitoparagrafo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Carpredefinitoparagrafo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Carpredefinitoparagrafo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Carpredefinitoparagrafo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A55E58"/>
    <w:pPr>
      <w:spacing w:before="280" w:after="160"/>
      <w:jc w:val="center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Carpredefinitoparagrafo"/>
    <w:link w:val="Authors"/>
    <w:rsid w:val="00A55E58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e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Carpredefinitoparagrafo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Carpredefinitoparagrafo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Carpredefinitoparagrafo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e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Carpredefinitoparagrafo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e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Carpredefinitoparagrafo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Carpredefinitoparagrafo"/>
    <w:uiPriority w:val="1"/>
    <w:qFormat/>
    <w:rsid w:val="00586A35"/>
    <w:rPr>
      <w:color w:val="0808B8"/>
    </w:rPr>
  </w:style>
  <w:style w:type="character" w:customStyle="1" w:styleId="Fax">
    <w:name w:val="Fax"/>
    <w:basedOn w:val="Carpredefinitoparagrafo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Carpredefinitoparagrafo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Carpredefinitoparagrafo"/>
    <w:rsid w:val="00586A35"/>
  </w:style>
  <w:style w:type="character" w:customStyle="1" w:styleId="FundAgency">
    <w:name w:val="FundAgency"/>
    <w:basedOn w:val="Carpredefinitoparagrafo"/>
    <w:uiPriority w:val="1"/>
    <w:qFormat/>
    <w:rPr>
      <w:color w:val="666699"/>
    </w:rPr>
  </w:style>
  <w:style w:type="character" w:customStyle="1" w:styleId="FundNumber">
    <w:name w:val="FundNumber"/>
    <w:basedOn w:val="Carpredefinitoparagrafo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e"/>
    <w:qFormat/>
    <w:rsid w:val="00586A35"/>
    <w:pPr>
      <w:spacing w:before="60" w:after="60"/>
    </w:pPr>
  </w:style>
  <w:style w:type="character" w:customStyle="1" w:styleId="Label">
    <w:name w:val="Label"/>
    <w:basedOn w:val="Carpredefinitoparagrafo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Carpredefinitoparagrafo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Carpredefinitoparagrafo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e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Carpredefinitoparagrafo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Carpredefinitoparagrafo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0579B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Carpredefinitoparagrafo"/>
    <w:uiPriority w:val="1"/>
    <w:qFormat/>
    <w:rsid w:val="00586A35"/>
    <w:rPr>
      <w:color w:val="0000FF"/>
    </w:rPr>
  </w:style>
  <w:style w:type="character" w:customStyle="1" w:styleId="Phone">
    <w:name w:val="Phone"/>
    <w:basedOn w:val="Carpredefinitoparagrafo"/>
    <w:uiPriority w:val="1"/>
    <w:qFormat/>
    <w:rsid w:val="00586A35"/>
    <w:rPr>
      <w:color w:val="A0502C"/>
    </w:rPr>
  </w:style>
  <w:style w:type="character" w:customStyle="1" w:styleId="PinCode">
    <w:name w:val="PinCode"/>
    <w:basedOn w:val="Carpredefinitoparagrafo"/>
    <w:uiPriority w:val="1"/>
    <w:qFormat/>
    <w:rsid w:val="00586A35"/>
    <w:rPr>
      <w:color w:val="808000"/>
    </w:rPr>
  </w:style>
  <w:style w:type="character" w:styleId="Testosegnaposto">
    <w:name w:val="Placeholder Text"/>
    <w:basedOn w:val="Carpredefinitoparagrafo"/>
    <w:uiPriority w:val="99"/>
    <w:semiHidden/>
    <w:rsid w:val="00586A35"/>
    <w:rPr>
      <w:color w:val="808080"/>
    </w:rPr>
  </w:style>
  <w:style w:type="paragraph" w:customStyle="1" w:styleId="Poem">
    <w:name w:val="Poem"/>
    <w:basedOn w:val="Normale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e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e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Carpredefinitoparagrafo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Carpredefinitoparagrafo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e"/>
    <w:qFormat/>
    <w:rsid w:val="00586A35"/>
    <w:pPr>
      <w:jc w:val="right"/>
    </w:pPr>
  </w:style>
  <w:style w:type="paragraph" w:customStyle="1" w:styleId="SignatureBlock">
    <w:name w:val="SignatureBlock"/>
    <w:basedOn w:val="Normale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Carpredefinitoparagrafo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e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e"/>
    <w:qFormat/>
    <w:rsid w:val="00586A35"/>
    <w:pPr>
      <w:ind w:firstLine="240"/>
    </w:pPr>
  </w:style>
  <w:style w:type="character" w:customStyle="1" w:styleId="Street">
    <w:name w:val="Street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Carpredefinitoparagrafo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e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Carpredefinitoparagrafo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Carpredefinitoparagrafo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e"/>
    <w:link w:val="DisplayFormulaUnnumChar"/>
    <w:rsid w:val="00586A35"/>
  </w:style>
  <w:style w:type="character" w:customStyle="1" w:styleId="DateChar">
    <w:name w:val="Date Char"/>
    <w:basedOn w:val="Carpredefinitoparagrafo"/>
    <w:uiPriority w:val="99"/>
    <w:semiHidden/>
    <w:rsid w:val="00586A35"/>
  </w:style>
  <w:style w:type="character" w:customStyle="1" w:styleId="SubtitleChar">
    <w:name w:val="Subtitle Char"/>
    <w:basedOn w:val="Carpredefinitoparagrafo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Carpredefinitoparagrafo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e"/>
    <w:link w:val="FigureUnnumChar"/>
    <w:rsid w:val="00586A35"/>
  </w:style>
  <w:style w:type="character" w:customStyle="1" w:styleId="FigureUnnumChar">
    <w:name w:val="FigureUnnum Char"/>
    <w:basedOn w:val="Carpredefinitoparagrafo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e"/>
    <w:link w:val="PresentAddressChar"/>
    <w:rsid w:val="00586A35"/>
  </w:style>
  <w:style w:type="character" w:customStyle="1" w:styleId="PresentAddressChar">
    <w:name w:val="PresentAddress Char"/>
    <w:basedOn w:val="Carpredefinitoparagrafo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</w:style>
  <w:style w:type="character" w:customStyle="1" w:styleId="ParaContinueChar">
    <w:name w:val="ParaContinue Char"/>
    <w:basedOn w:val="Carpredefinitoparagrafo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Carpredefinitoparagrafo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e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Carpredefinitopara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Carpredefinitopara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Carpredefinitoparagrafo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Carpredefinitoparagrafo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Carpredefinitoparagrafo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Carpredefinitoparagrafo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e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e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e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e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e"/>
    <w:qFormat/>
    <w:rsid w:val="00586A35"/>
  </w:style>
  <w:style w:type="paragraph" w:customStyle="1" w:styleId="ListEnd">
    <w:name w:val="ListEnd"/>
    <w:basedOn w:val="Normale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e"/>
    <w:qFormat/>
    <w:rsid w:val="00586A35"/>
  </w:style>
  <w:style w:type="paragraph" w:styleId="Didascalia">
    <w:name w:val="caption"/>
    <w:basedOn w:val="Normale"/>
    <w:next w:val="Normale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e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Carpredefinitoparagrafo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Carpredefinitoparagrafo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ottotitolo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ottotitolo">
    <w:name w:val="Subtitle"/>
    <w:basedOn w:val="Normale"/>
    <w:next w:val="Normale"/>
    <w:link w:val="SottotitoloCarattere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e"/>
    <w:qFormat/>
    <w:rsid w:val="00586A35"/>
  </w:style>
  <w:style w:type="paragraph" w:customStyle="1" w:styleId="Copyright">
    <w:name w:val="Copyright"/>
    <w:basedOn w:val="Normale"/>
    <w:qFormat/>
    <w:rsid w:val="00586A35"/>
  </w:style>
  <w:style w:type="paragraph" w:customStyle="1" w:styleId="InlineSupp">
    <w:name w:val="InlineSupp"/>
    <w:basedOn w:val="Normale"/>
    <w:qFormat/>
    <w:rsid w:val="00586A35"/>
  </w:style>
  <w:style w:type="paragraph" w:customStyle="1" w:styleId="SidebarQuote">
    <w:name w:val="SidebarQuote"/>
    <w:basedOn w:val="Normale"/>
    <w:qFormat/>
    <w:rsid w:val="00586A35"/>
  </w:style>
  <w:style w:type="character" w:customStyle="1" w:styleId="AltName">
    <w:name w:val="AltName"/>
    <w:basedOn w:val="Carpredefinitoparagrafo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e"/>
    <w:qFormat/>
    <w:rsid w:val="00586A35"/>
  </w:style>
  <w:style w:type="paragraph" w:customStyle="1" w:styleId="StereoChemForm">
    <w:name w:val="StereoChemForm"/>
    <w:basedOn w:val="Normale"/>
    <w:qFormat/>
    <w:rsid w:val="00586A35"/>
  </w:style>
  <w:style w:type="paragraph" w:customStyle="1" w:styleId="StereoChemInfo">
    <w:name w:val="StereoChemInfo"/>
    <w:basedOn w:val="Normale"/>
    <w:qFormat/>
    <w:rsid w:val="00586A35"/>
  </w:style>
  <w:style w:type="paragraph" w:customStyle="1" w:styleId="MTDisplayEquation">
    <w:name w:val="MTDisplayEquation"/>
    <w:basedOn w:val="Normale"/>
    <w:next w:val="Normale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Carpredefinitoparagrafo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Carpredefinitoparagrafo"/>
    <w:rPr>
      <w:sz w:val="28"/>
      <w:szCs w:val="28"/>
    </w:rPr>
  </w:style>
  <w:style w:type="paragraph" w:styleId="Testonotaapidipagina">
    <w:name w:val="footnote text"/>
    <w:basedOn w:val="Normale"/>
    <w:link w:val="TestonotaapidipaginaCarattere"/>
    <w:rsid w:val="00586A35"/>
    <w:pPr>
      <w:spacing w:line="240" w:lineRule="auto"/>
    </w:pPr>
    <w:rPr>
      <w:sz w:val="14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e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Carpredefinitoparagrafo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Carpredefinitoparagrafo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Carpredefinitoparagrafo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essunelenco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essunelenco"/>
    <w:rsid w:val="00586A35"/>
    <w:pPr>
      <w:numPr>
        <w:numId w:val="7"/>
      </w:numPr>
    </w:pPr>
  </w:style>
  <w:style w:type="numbering" w:customStyle="1" w:styleId="SIGPLANListnumber">
    <w:name w:val="SIGPLAN List number"/>
    <w:basedOn w:val="Nessunelenco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e"/>
    <w:qFormat/>
    <w:rsid w:val="00586A35"/>
    <w:pPr>
      <w:spacing w:line="240" w:lineRule="auto"/>
    </w:pPr>
  </w:style>
  <w:style w:type="paragraph" w:customStyle="1" w:styleId="Annotation">
    <w:name w:val="Annotation"/>
    <w:basedOn w:val="Normale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e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e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e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e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e"/>
    <w:next w:val="Normale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e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e"/>
    <w:qFormat/>
    <w:rsid w:val="00586A35"/>
  </w:style>
  <w:style w:type="paragraph" w:customStyle="1" w:styleId="ChemFormulaUnnum">
    <w:name w:val="ChemFormulaUnnum"/>
    <w:basedOn w:val="Normale"/>
    <w:qFormat/>
    <w:rsid w:val="00586A35"/>
  </w:style>
  <w:style w:type="paragraph" w:customStyle="1" w:styleId="Chemistry">
    <w:name w:val="Chemistry"/>
    <w:basedOn w:val="Normale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e"/>
    <w:qFormat/>
    <w:rsid w:val="00586A35"/>
  </w:style>
  <w:style w:type="paragraph" w:customStyle="1" w:styleId="Contributor">
    <w:name w:val="Contributor"/>
    <w:basedOn w:val="Normale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Carpredefinitoparagrafo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e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e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e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e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Carpredefinitoparagrafo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Carpredefinitoparagrafo"/>
    <w:uiPriority w:val="1"/>
    <w:qFormat/>
    <w:rsid w:val="00586A35"/>
    <w:rPr>
      <w:color w:val="0000FF"/>
    </w:rPr>
  </w:style>
  <w:style w:type="character" w:customStyle="1" w:styleId="eSlide">
    <w:name w:val="eSlide"/>
    <w:basedOn w:val="Carpredefinitoparagrafo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e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e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e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e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e"/>
    <w:qFormat/>
    <w:rsid w:val="00586A35"/>
  </w:style>
  <w:style w:type="paragraph" w:customStyle="1" w:styleId="Explanation">
    <w:name w:val="Explanation"/>
    <w:basedOn w:val="Normale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e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e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e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e"/>
    <w:qFormat/>
    <w:rsid w:val="00586A35"/>
  </w:style>
  <w:style w:type="paragraph" w:customStyle="1" w:styleId="FeatureHead1">
    <w:name w:val="FeatureHead1"/>
    <w:basedOn w:val="Normale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e"/>
    <w:qFormat/>
    <w:rsid w:val="00586A35"/>
  </w:style>
  <w:style w:type="character" w:customStyle="1" w:styleId="FigCount">
    <w:name w:val="FigCount"/>
    <w:basedOn w:val="Carpredefinitoparagrafo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e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e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e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e"/>
    <w:qFormat/>
    <w:rsid w:val="00586A35"/>
  </w:style>
  <w:style w:type="paragraph" w:customStyle="1" w:styleId="Index2">
    <w:name w:val="Index2"/>
    <w:basedOn w:val="Normale"/>
    <w:qFormat/>
    <w:rsid w:val="00586A35"/>
    <w:pPr>
      <w:ind w:left="284"/>
    </w:pPr>
  </w:style>
  <w:style w:type="paragraph" w:customStyle="1" w:styleId="Index3">
    <w:name w:val="Index3"/>
    <w:basedOn w:val="Normale"/>
    <w:qFormat/>
    <w:rsid w:val="00586A35"/>
    <w:pPr>
      <w:ind w:left="567"/>
    </w:pPr>
  </w:style>
  <w:style w:type="paragraph" w:customStyle="1" w:styleId="Index4">
    <w:name w:val="Index4"/>
    <w:basedOn w:val="Normale"/>
    <w:qFormat/>
    <w:rsid w:val="00586A35"/>
    <w:pPr>
      <w:ind w:left="851"/>
    </w:pPr>
  </w:style>
  <w:style w:type="paragraph" w:customStyle="1" w:styleId="IndexHead">
    <w:name w:val="IndexHead"/>
    <w:basedOn w:val="Normale"/>
    <w:qFormat/>
    <w:rsid w:val="00586A35"/>
  </w:style>
  <w:style w:type="paragraph" w:customStyle="1" w:styleId="Letter-ps">
    <w:name w:val="Letter-ps"/>
    <w:basedOn w:val="Normale"/>
    <w:next w:val="Normale"/>
    <w:qFormat/>
    <w:rsid w:val="00586A35"/>
  </w:style>
  <w:style w:type="paragraph" w:customStyle="1" w:styleId="MainHeading">
    <w:name w:val="MainHeading"/>
    <w:basedOn w:val="Normale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e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e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Carpredefinitoparagrafo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e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e"/>
    <w:next w:val="Normale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e"/>
    <w:rsid w:val="00586A35"/>
    <w:rPr>
      <w:b/>
    </w:rPr>
  </w:style>
  <w:style w:type="paragraph" w:customStyle="1" w:styleId="Prelims">
    <w:name w:val="Prelims"/>
    <w:basedOn w:val="Normale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e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e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e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e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e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Carpredefinitoparagrafo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Carpredefinitoparagrafo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Carpredefinitoparagrafo"/>
    <w:uiPriority w:val="1"/>
    <w:qFormat/>
    <w:rsid w:val="00586A35"/>
    <w:rPr>
      <w:color w:val="E36C0A" w:themeColor="accent6" w:themeShade="BF"/>
    </w:rPr>
  </w:style>
  <w:style w:type="paragraph" w:styleId="Formuladiapertura">
    <w:name w:val="Salutation"/>
    <w:basedOn w:val="Normale"/>
    <w:next w:val="Normale"/>
    <w:link w:val="FormuladiaperturaCarattere"/>
    <w:uiPriority w:val="99"/>
    <w:unhideWhenUsed/>
    <w:rsid w:val="00586A35"/>
  </w:style>
  <w:style w:type="character" w:customStyle="1" w:styleId="FormuladiaperturaCarattere">
    <w:name w:val="Formula di apertura Carattere"/>
    <w:basedOn w:val="Carpredefinitoparagrafo"/>
    <w:link w:val="Formuladiapertura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e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Carpredefinitoparagrafo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Carpredefinitoparagrafo"/>
    <w:uiPriority w:val="1"/>
    <w:qFormat/>
    <w:rsid w:val="00586A35"/>
    <w:rPr>
      <w:color w:val="0000FF"/>
    </w:rPr>
  </w:style>
  <w:style w:type="paragraph" w:customStyle="1" w:styleId="TOC1">
    <w:name w:val="TOC1"/>
    <w:basedOn w:val="Normale"/>
    <w:qFormat/>
    <w:rsid w:val="00586A35"/>
  </w:style>
  <w:style w:type="paragraph" w:customStyle="1" w:styleId="TOC2">
    <w:name w:val="TOC2"/>
    <w:basedOn w:val="Normale"/>
    <w:qFormat/>
    <w:rsid w:val="00586A35"/>
  </w:style>
  <w:style w:type="paragraph" w:customStyle="1" w:styleId="TOC3">
    <w:name w:val="TOC3"/>
    <w:basedOn w:val="Normale"/>
    <w:qFormat/>
    <w:rsid w:val="00586A35"/>
  </w:style>
  <w:style w:type="paragraph" w:customStyle="1" w:styleId="TOC4">
    <w:name w:val="TOC4"/>
    <w:basedOn w:val="Normale"/>
    <w:qFormat/>
    <w:rsid w:val="00586A35"/>
  </w:style>
  <w:style w:type="paragraph" w:customStyle="1" w:styleId="TOCHeading">
    <w:name w:val="TOCHeading"/>
    <w:basedOn w:val="Normale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e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e"/>
    <w:next w:val="Normale"/>
    <w:qFormat/>
    <w:rsid w:val="00586A35"/>
  </w:style>
  <w:style w:type="paragraph" w:customStyle="1" w:styleId="Video">
    <w:name w:val="Video"/>
    <w:basedOn w:val="Normale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e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e"/>
    <w:next w:val="Normale"/>
    <w:qFormat/>
    <w:rsid w:val="00586A35"/>
  </w:style>
  <w:style w:type="character" w:styleId="Numeropagina">
    <w:name w:val="page number"/>
    <w:basedOn w:val="Carpredefinitoparagrafo"/>
    <w:uiPriority w:val="99"/>
    <w:unhideWhenUsed/>
    <w:rsid w:val="00586A35"/>
    <w:rPr>
      <w:rFonts w:ascii="Linux Libertine" w:hAnsi="Linux Libertine"/>
      <w:sz w:val="14"/>
    </w:rPr>
  </w:style>
  <w:style w:type="character" w:styleId="Numeroriga">
    <w:name w:val="line number"/>
    <w:basedOn w:val="Carpredefinitoparagrafo"/>
    <w:uiPriority w:val="99"/>
    <w:unhideWhenUsed/>
    <w:rsid w:val="00586A35"/>
    <w:rPr>
      <w:sz w:val="16"/>
    </w:rPr>
  </w:style>
  <w:style w:type="paragraph" w:styleId="Nessunaspaziatura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Carpredefinitoparagrafo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Carpredefinitoparagrafo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e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e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e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e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Testonotaapidipagina"/>
    <w:qFormat/>
    <w:rsid w:val="00586A35"/>
  </w:style>
  <w:style w:type="paragraph" w:styleId="Bibliografia">
    <w:name w:val="Bibliography"/>
    <w:basedOn w:val="Normale"/>
    <w:next w:val="Normale"/>
    <w:uiPriority w:val="37"/>
    <w:semiHidden/>
    <w:unhideWhenUsed/>
  </w:style>
  <w:style w:type="paragraph" w:styleId="Testodelblocco">
    <w:name w:val="Block Text"/>
    <w:basedOn w:val="Normal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Corpotesto">
    <w:name w:val="Body Text"/>
    <w:basedOn w:val="Normale"/>
    <w:link w:val="CorpotestoCarattere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ltesto2">
    <w:name w:val="Body Text 2"/>
    <w:basedOn w:val="Normale"/>
    <w:link w:val="Corpodeltesto2Carattere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Corpodeltesto3">
    <w:name w:val="Body Text 3"/>
    <w:basedOn w:val="Normale"/>
    <w:link w:val="Corpodeltesto3Carattere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Primorientrocorpodeltesto">
    <w:name w:val="Body Text First Indent"/>
    <w:basedOn w:val="Corpotesto"/>
    <w:link w:val="PrimorientrocorpodeltestoCarattere"/>
    <w:pPr>
      <w:spacing w:after="0"/>
      <w:ind w:firstLine="360"/>
    </w:pPr>
  </w:style>
  <w:style w:type="character" w:customStyle="1" w:styleId="PrimorientrocorpodeltestoCarattere">
    <w:name w:val="Primo rientro corpo del testo Carattere"/>
    <w:basedOn w:val="CorpotestoCarattere"/>
    <w:link w:val="Primorientrocorpodeltes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ientrocorpodeltesto">
    <w:name w:val="Body Text Indent"/>
    <w:basedOn w:val="Normale"/>
    <w:link w:val="RientrocorpodeltestoCarattere"/>
    <w:pPr>
      <w:spacing w:after="120"/>
      <w:ind w:left="360"/>
    </w:pPr>
  </w:style>
  <w:style w:type="character" w:customStyle="1" w:styleId="RientrocorpodeltestoCarattere">
    <w:name w:val="Rientro corpo del testo Carattere"/>
    <w:basedOn w:val="Carpredefinitoparagrafo"/>
    <w:link w:val="Rientrocorpodeltesto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rimorientrocorpodeltesto2">
    <w:name w:val="Body Text First Indent 2"/>
    <w:basedOn w:val="Rientrocorpodeltesto"/>
    <w:link w:val="Primorientrocorpodeltesto2Carattere"/>
    <w:pPr>
      <w:spacing w:after="0"/>
      <w:ind w:firstLine="360"/>
    </w:p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ientrocorpodeltesto2">
    <w:name w:val="Body Text Indent 2"/>
    <w:basedOn w:val="Normale"/>
    <w:link w:val="Rientrocorpodeltesto2Carattere"/>
    <w:pPr>
      <w:spacing w:after="120" w:line="480" w:lineRule="auto"/>
      <w:ind w:left="360"/>
    </w:pPr>
  </w:style>
  <w:style w:type="character" w:customStyle="1" w:styleId="Rientrocorpodeltesto2Carattere">
    <w:name w:val="Rientro corpo del testo 2 Carattere"/>
    <w:basedOn w:val="Carpredefinitoparagrafo"/>
    <w:link w:val="Rientrocorpodeltesto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Rientrocorpodeltesto3">
    <w:name w:val="Body Text Indent 3"/>
    <w:basedOn w:val="Normale"/>
    <w:link w:val="Rientrocorpodeltesto3Carattere"/>
    <w:pPr>
      <w:spacing w:after="120"/>
      <w:ind w:left="360"/>
    </w:pPr>
    <w:rPr>
      <w:sz w:val="16"/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Formuladichiusura">
    <w:name w:val="Closing"/>
    <w:basedOn w:val="Normale"/>
    <w:link w:val="FormuladichiusuraCarattere"/>
    <w:pPr>
      <w:ind w:left="4320"/>
    </w:pPr>
  </w:style>
  <w:style w:type="character" w:customStyle="1" w:styleId="FormuladichiusuraCarattere">
    <w:name w:val="Formula di chiusura Carattere"/>
    <w:basedOn w:val="Carpredefinitoparagrafo"/>
    <w:link w:val="Formuladichiusur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a">
    <w:name w:val="Date"/>
    <w:basedOn w:val="Normale"/>
    <w:next w:val="Normale"/>
    <w:link w:val="DataCarattere"/>
  </w:style>
  <w:style w:type="character" w:customStyle="1" w:styleId="DataCarattere">
    <w:name w:val="Data Carattere"/>
    <w:basedOn w:val="Carpredefinitoparagrafo"/>
    <w:link w:val="Da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Mappadocumento">
    <w:name w:val="Document Map"/>
    <w:basedOn w:val="Normale"/>
    <w:link w:val="MappadocumentoCarattere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rPr>
      <w:rFonts w:ascii="Tahoma" w:eastAsiaTheme="minorHAnsi" w:hAnsi="Tahoma" w:cs="Tahoma"/>
      <w:sz w:val="16"/>
      <w:szCs w:val="16"/>
      <w:lang w:val="en-US" w:eastAsia="en-US"/>
    </w:rPr>
  </w:style>
  <w:style w:type="paragraph" w:styleId="Firmadipostaelettronica">
    <w:name w:val="E-mail Signature"/>
    <w:basedOn w:val="Normale"/>
    <w:link w:val="FirmadipostaelettronicaCarattere"/>
  </w:style>
  <w:style w:type="character" w:customStyle="1" w:styleId="FirmadipostaelettronicaCarattere">
    <w:name w:val="Firma di posta elettronica Carattere"/>
    <w:basedOn w:val="Carpredefinitoparagrafo"/>
    <w:link w:val="Firmadipostaelettronic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Indirizzodestinatario">
    <w:name w:val="envelope address"/>
    <w:basedOn w:val="Normal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Indirizzomittente">
    <w:name w:val="envelope return"/>
    <w:basedOn w:val="Normale"/>
    <w:rPr>
      <w:rFonts w:asciiTheme="majorHAnsi" w:eastAsiaTheme="majorEastAsia" w:hAnsiTheme="majorHAnsi" w:cstheme="majorBidi"/>
      <w:sz w:val="20"/>
      <w:szCs w:val="20"/>
    </w:rPr>
  </w:style>
  <w:style w:type="paragraph" w:styleId="IndirizzoHTML">
    <w:name w:val="HTML Address"/>
    <w:basedOn w:val="Normale"/>
    <w:link w:val="IndirizzoHTMLCarattere"/>
    <w:rPr>
      <w:i/>
      <w:iCs/>
    </w:rPr>
  </w:style>
  <w:style w:type="character" w:customStyle="1" w:styleId="IndirizzoHTMLCarattere">
    <w:name w:val="Indirizzo HTML Carattere"/>
    <w:basedOn w:val="Carpredefinitoparagrafo"/>
    <w:link w:val="Indirizzo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PreformattatoHTML">
    <w:name w:val="HTML Preformatted"/>
    <w:basedOn w:val="Normale"/>
    <w:link w:val="PreformattatoHTMLCarattere"/>
    <w:uiPriority w:val="99"/>
    <w:rPr>
      <w:rFonts w:ascii="Consolas" w:hAnsi="Consolas" w:cs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Pr>
      <w:rFonts w:ascii="Consolas" w:eastAsiaTheme="minorHAnsi" w:hAnsi="Consolas" w:cs="Consolas"/>
      <w:lang w:val="en-US" w:eastAsia="en-US"/>
    </w:rPr>
  </w:style>
  <w:style w:type="paragraph" w:styleId="Indice1">
    <w:name w:val="index 1"/>
    <w:basedOn w:val="Normale"/>
    <w:next w:val="Normale"/>
    <w:autoRedefine/>
    <w:pPr>
      <w:ind w:left="180" w:hanging="180"/>
    </w:pPr>
  </w:style>
  <w:style w:type="paragraph" w:styleId="Indice2">
    <w:name w:val="index 2"/>
    <w:basedOn w:val="Normale"/>
    <w:next w:val="Normale"/>
    <w:autoRedefine/>
    <w:pPr>
      <w:ind w:left="360" w:hanging="180"/>
    </w:pPr>
  </w:style>
  <w:style w:type="paragraph" w:styleId="Indice3">
    <w:name w:val="index 3"/>
    <w:basedOn w:val="Normale"/>
    <w:next w:val="Normale"/>
    <w:autoRedefine/>
    <w:pPr>
      <w:ind w:left="540" w:hanging="180"/>
    </w:pPr>
  </w:style>
  <w:style w:type="paragraph" w:styleId="Indice4">
    <w:name w:val="index 4"/>
    <w:basedOn w:val="Normale"/>
    <w:next w:val="Normale"/>
    <w:autoRedefine/>
    <w:pPr>
      <w:ind w:left="720" w:hanging="180"/>
    </w:pPr>
  </w:style>
  <w:style w:type="paragraph" w:styleId="Indice5">
    <w:name w:val="index 5"/>
    <w:basedOn w:val="Normale"/>
    <w:next w:val="Normale"/>
    <w:autoRedefine/>
    <w:pPr>
      <w:ind w:left="900" w:hanging="180"/>
    </w:pPr>
  </w:style>
  <w:style w:type="paragraph" w:styleId="Indice6">
    <w:name w:val="index 6"/>
    <w:basedOn w:val="Normale"/>
    <w:next w:val="Normale"/>
    <w:autoRedefine/>
    <w:pPr>
      <w:ind w:left="1080" w:hanging="180"/>
    </w:pPr>
  </w:style>
  <w:style w:type="paragraph" w:styleId="Indice7">
    <w:name w:val="index 7"/>
    <w:basedOn w:val="Normale"/>
    <w:next w:val="Normale"/>
    <w:autoRedefine/>
    <w:pPr>
      <w:ind w:left="1260" w:hanging="180"/>
    </w:pPr>
  </w:style>
  <w:style w:type="paragraph" w:styleId="Indice8">
    <w:name w:val="index 8"/>
    <w:basedOn w:val="Normale"/>
    <w:next w:val="Normale"/>
    <w:autoRedefine/>
    <w:pPr>
      <w:ind w:left="1440" w:hanging="180"/>
    </w:pPr>
  </w:style>
  <w:style w:type="paragraph" w:styleId="Indice9">
    <w:name w:val="index 9"/>
    <w:basedOn w:val="Normale"/>
    <w:next w:val="Normale"/>
    <w:autoRedefine/>
    <w:pPr>
      <w:ind w:left="1620" w:hanging="180"/>
    </w:pPr>
  </w:style>
  <w:style w:type="paragraph" w:styleId="Titoloindice">
    <w:name w:val="index heading"/>
    <w:basedOn w:val="Normale"/>
    <w:next w:val="Indice1"/>
    <w:rPr>
      <w:rFonts w:asciiTheme="majorHAnsi" w:eastAsiaTheme="majorEastAsia" w:hAnsiTheme="majorHAnsi" w:cstheme="majorBidi"/>
      <w:b/>
      <w:b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Elenco">
    <w:name w:val="List"/>
    <w:basedOn w:val="Normale"/>
    <w:pPr>
      <w:ind w:left="360" w:hanging="360"/>
      <w:contextualSpacing/>
    </w:pPr>
  </w:style>
  <w:style w:type="paragraph" w:styleId="Elenco2">
    <w:name w:val="List 2"/>
    <w:basedOn w:val="Normale"/>
    <w:pPr>
      <w:ind w:left="720" w:hanging="360"/>
      <w:contextualSpacing/>
    </w:pPr>
  </w:style>
  <w:style w:type="paragraph" w:styleId="Elenco3">
    <w:name w:val="List 3"/>
    <w:basedOn w:val="Normale"/>
    <w:pPr>
      <w:ind w:left="1080" w:hanging="360"/>
      <w:contextualSpacing/>
    </w:pPr>
  </w:style>
  <w:style w:type="paragraph" w:styleId="Elenco4">
    <w:name w:val="List 4"/>
    <w:basedOn w:val="Normale"/>
    <w:pPr>
      <w:ind w:left="1440" w:hanging="360"/>
      <w:contextualSpacing/>
    </w:pPr>
  </w:style>
  <w:style w:type="paragraph" w:styleId="Elenco5">
    <w:name w:val="List 5"/>
    <w:basedOn w:val="Normale"/>
    <w:pPr>
      <w:ind w:left="1800" w:hanging="360"/>
      <w:contextualSpacing/>
    </w:pPr>
  </w:style>
  <w:style w:type="paragraph" w:styleId="Puntoelenco">
    <w:name w:val="List Bullet"/>
    <w:basedOn w:val="Normale"/>
    <w:pPr>
      <w:numPr>
        <w:numId w:val="10"/>
      </w:numPr>
      <w:contextualSpacing/>
    </w:pPr>
  </w:style>
  <w:style w:type="paragraph" w:styleId="Puntoelenco2">
    <w:name w:val="List Bullet 2"/>
    <w:basedOn w:val="Normale"/>
    <w:pPr>
      <w:numPr>
        <w:numId w:val="11"/>
      </w:numPr>
      <w:contextualSpacing/>
    </w:pPr>
  </w:style>
  <w:style w:type="paragraph" w:styleId="Puntoelenco3">
    <w:name w:val="List Bullet 3"/>
    <w:basedOn w:val="Normale"/>
    <w:pPr>
      <w:numPr>
        <w:numId w:val="12"/>
      </w:numPr>
      <w:contextualSpacing/>
    </w:pPr>
  </w:style>
  <w:style w:type="paragraph" w:styleId="Puntoelenco4">
    <w:name w:val="List Bullet 4"/>
    <w:basedOn w:val="Normale"/>
    <w:pPr>
      <w:numPr>
        <w:numId w:val="13"/>
      </w:numPr>
      <w:contextualSpacing/>
    </w:pPr>
  </w:style>
  <w:style w:type="paragraph" w:styleId="Puntoelenco5">
    <w:name w:val="List Bullet 5"/>
    <w:basedOn w:val="Normale"/>
    <w:pPr>
      <w:numPr>
        <w:numId w:val="14"/>
      </w:numPr>
      <w:contextualSpacing/>
    </w:pPr>
  </w:style>
  <w:style w:type="paragraph" w:styleId="Elencocontinua">
    <w:name w:val="List Continue"/>
    <w:basedOn w:val="Normale"/>
    <w:pPr>
      <w:spacing w:after="120"/>
      <w:ind w:left="360"/>
      <w:contextualSpacing/>
    </w:pPr>
  </w:style>
  <w:style w:type="paragraph" w:styleId="Elencocontinua2">
    <w:name w:val="List Continue 2"/>
    <w:basedOn w:val="Normale"/>
    <w:pPr>
      <w:spacing w:after="120"/>
      <w:ind w:left="720"/>
      <w:contextualSpacing/>
    </w:pPr>
  </w:style>
  <w:style w:type="paragraph" w:styleId="Elencocontinua3">
    <w:name w:val="List Continue 3"/>
    <w:basedOn w:val="Normale"/>
    <w:pPr>
      <w:spacing w:after="120"/>
      <w:ind w:left="1080"/>
      <w:contextualSpacing/>
    </w:pPr>
  </w:style>
  <w:style w:type="paragraph" w:styleId="Elencocontinua4">
    <w:name w:val="List Continue 4"/>
    <w:basedOn w:val="Normale"/>
    <w:pPr>
      <w:spacing w:after="120"/>
      <w:ind w:left="1440"/>
      <w:contextualSpacing/>
    </w:pPr>
  </w:style>
  <w:style w:type="paragraph" w:styleId="Elencocontinua5">
    <w:name w:val="List Continue 5"/>
    <w:basedOn w:val="Normale"/>
    <w:pPr>
      <w:spacing w:after="120"/>
      <w:ind w:left="1800"/>
      <w:contextualSpacing/>
    </w:pPr>
  </w:style>
  <w:style w:type="paragraph" w:styleId="Numeroelenco">
    <w:name w:val="List Number"/>
    <w:basedOn w:val="Normale"/>
    <w:pPr>
      <w:numPr>
        <w:numId w:val="15"/>
      </w:numPr>
      <w:contextualSpacing/>
    </w:pPr>
  </w:style>
  <w:style w:type="paragraph" w:styleId="Numeroelenco2">
    <w:name w:val="List Number 2"/>
    <w:basedOn w:val="Normale"/>
    <w:pPr>
      <w:numPr>
        <w:numId w:val="16"/>
      </w:numPr>
      <w:contextualSpacing/>
    </w:pPr>
  </w:style>
  <w:style w:type="paragraph" w:styleId="Numeroelenco3">
    <w:name w:val="List Number 3"/>
    <w:basedOn w:val="Normale"/>
    <w:pPr>
      <w:numPr>
        <w:numId w:val="17"/>
      </w:numPr>
      <w:contextualSpacing/>
    </w:pPr>
  </w:style>
  <w:style w:type="paragraph" w:styleId="Numeroelenco4">
    <w:name w:val="List Number 4"/>
    <w:basedOn w:val="Normale"/>
    <w:pPr>
      <w:numPr>
        <w:numId w:val="18"/>
      </w:numPr>
      <w:contextualSpacing/>
    </w:pPr>
  </w:style>
  <w:style w:type="paragraph" w:styleId="Numeroelenco5">
    <w:name w:val="List Number 5"/>
    <w:basedOn w:val="Normale"/>
    <w:pPr>
      <w:numPr>
        <w:numId w:val="19"/>
      </w:numPr>
      <w:contextualSpacing/>
    </w:pPr>
  </w:style>
  <w:style w:type="paragraph" w:styleId="Testomacro">
    <w:name w:val="macro"/>
    <w:link w:val="TestomacroCaratter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TestomacroCarattere">
    <w:name w:val="Testo macro Carattere"/>
    <w:basedOn w:val="Carpredefinitoparagrafo"/>
    <w:link w:val="Testomacro"/>
    <w:rPr>
      <w:rFonts w:ascii="Consolas" w:eastAsiaTheme="minorHAnsi" w:hAnsi="Consolas" w:cs="Consolas"/>
      <w:lang w:val="en-US" w:eastAsia="en-US"/>
    </w:rPr>
  </w:style>
  <w:style w:type="paragraph" w:styleId="Intestazionemessaggio">
    <w:name w:val="Message Header"/>
    <w:basedOn w:val="Normale"/>
    <w:link w:val="IntestazionemessaggioCaratter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stazionemessaggioCarattere">
    <w:name w:val="Intestazione messaggio Carattere"/>
    <w:basedOn w:val="Carpredefinitoparagrafo"/>
    <w:link w:val="Intestazionemessaggio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Rientronormale">
    <w:name w:val="Normal Indent"/>
    <w:basedOn w:val="Normale"/>
    <w:pPr>
      <w:ind w:left="720"/>
    </w:pPr>
  </w:style>
  <w:style w:type="paragraph" w:styleId="Intestazionenota">
    <w:name w:val="Note Heading"/>
    <w:basedOn w:val="Normale"/>
    <w:next w:val="Normale"/>
    <w:link w:val="IntestazionenotaCarattere"/>
  </w:style>
  <w:style w:type="character" w:customStyle="1" w:styleId="IntestazionenotaCarattere">
    <w:name w:val="Intestazione nota Carattere"/>
    <w:basedOn w:val="Carpredefinitoparagrafo"/>
    <w:link w:val="Intestazionenot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estonormale">
    <w:name w:val="Plain Text"/>
    <w:basedOn w:val="Normale"/>
    <w:link w:val="TestonormaleCarattere"/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Firma">
    <w:name w:val="Signature"/>
    <w:basedOn w:val="Normale"/>
    <w:link w:val="FirmaCarattere"/>
    <w:pPr>
      <w:ind w:left="4320"/>
    </w:pPr>
  </w:style>
  <w:style w:type="character" w:customStyle="1" w:styleId="FirmaCarattere">
    <w:name w:val="Firma Carattere"/>
    <w:basedOn w:val="Carpredefinitoparagrafo"/>
    <w:link w:val="Firma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olo">
    <w:name w:val="Title"/>
    <w:basedOn w:val="Normale"/>
    <w:next w:val="Normale"/>
    <w:link w:val="TitoloCarattere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e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Carpredefinitoparagrafo"/>
    <w:uiPriority w:val="1"/>
    <w:qFormat/>
    <w:rsid w:val="00586A35"/>
    <w:rPr>
      <w:color w:val="7030A0"/>
    </w:rPr>
  </w:style>
  <w:style w:type="paragraph" w:customStyle="1" w:styleId="Image">
    <w:name w:val="Image"/>
    <w:basedOn w:val="Normale"/>
    <w:qFormat/>
    <w:rsid w:val="00586A35"/>
    <w:pPr>
      <w:jc w:val="center"/>
    </w:pPr>
  </w:style>
  <w:style w:type="paragraph" w:customStyle="1" w:styleId="para0">
    <w:name w:val="para"/>
    <w:basedOn w:val="Normale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Carpredefinitoparagrafo"/>
    <w:rsid w:val="00D341FA"/>
  </w:style>
  <w:style w:type="paragraph" w:styleId="Revisione">
    <w:name w:val="Revision"/>
    <w:hidden/>
    <w:uiPriority w:val="99"/>
    <w:semiHidden/>
    <w:rsid w:val="00F7301D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181141"/>
    <w:rPr>
      <w:color w:val="605E5C"/>
      <w:shd w:val="clear" w:color="auto" w:fill="E1DFDD"/>
    </w:rPr>
  </w:style>
  <w:style w:type="character" w:styleId="CodiceHTML">
    <w:name w:val="HTML Code"/>
    <w:basedOn w:val="Carpredefinitoparagrafo"/>
    <w:uiPriority w:val="99"/>
    <w:semiHidden/>
    <w:unhideWhenUsed/>
    <w:rsid w:val="00FF6D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1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9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4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5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9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5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3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85779ACC-FD97-4760-87B8-4ADE935912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C:\poweredit-8-02-2018\framework\Templates\ACM.dotm</Template>
  <TotalTime>571</TotalTime>
  <Pages>2</Pages>
  <Words>1067</Words>
  <Characters>6085</Characters>
  <Application>Microsoft Office Word</Application>
  <DocSecurity>0</DocSecurity>
  <Lines>50</Lines>
  <Paragraphs>14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Insert Your Title Here</vt:lpstr>
      <vt:lpstr>Insert Your Title Here</vt:lpstr>
    </vt:vector>
  </TitlesOfParts>
  <Company>Licence Owner</Company>
  <LinksUpToDate>false</LinksUpToDate>
  <CharactersWithSpaces>7138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alessandro fato</cp:lastModifiedBy>
  <cp:revision>1712</cp:revision>
  <cp:lastPrinted>2021-10-24T16:08:00Z</cp:lastPrinted>
  <dcterms:created xsi:type="dcterms:W3CDTF">2019-10-29T19:38:00Z</dcterms:created>
  <dcterms:modified xsi:type="dcterms:W3CDTF">2021-12-17T14:11:00Z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